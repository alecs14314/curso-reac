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228"/>
      </w:tblGrid>
      <w:tr w:rsidR="002818E3" w14:paraId="12389587" w14:textId="77777777" w:rsidTr="002818E3">
        <w:tc>
          <w:tcPr>
            <w:tcW w:w="4111" w:type="dxa"/>
          </w:tcPr>
          <w:p w14:paraId="431C1A6B" w14:textId="27ACE8A6" w:rsidR="002818E3" w:rsidRPr="004A1967" w:rsidRDefault="002818E3" w:rsidP="002818E3">
            <w:pPr>
              <w:pStyle w:val="Informacindecontacto"/>
              <w:rPr>
                <w:lang w:val="es-MX"/>
              </w:rPr>
            </w:pPr>
            <w:r w:rsidRPr="004A1967">
              <w:rPr>
                <w:lang w:val="es-MX"/>
              </w:rPr>
              <w:t>San Vicente de Paul 226-A, Col. Santa Rosa de Lima</w:t>
            </w:r>
          </w:p>
        </w:tc>
        <w:tc>
          <w:tcPr>
            <w:tcW w:w="2228" w:type="dxa"/>
          </w:tcPr>
          <w:p w14:paraId="282E45CD" w14:textId="7AEF759C" w:rsidR="002818E3" w:rsidRDefault="002818E3" w:rsidP="002818E3">
            <w:pPr>
              <w:pStyle w:val="Informacindecontacto"/>
            </w:pPr>
            <w:r>
              <w:t>León Guanajuato, 37210</w:t>
            </w:r>
          </w:p>
        </w:tc>
      </w:tr>
      <w:tr w:rsidR="002818E3" w14:paraId="6CF546DA" w14:textId="77777777" w:rsidTr="002818E3">
        <w:tc>
          <w:tcPr>
            <w:tcW w:w="4111" w:type="dxa"/>
          </w:tcPr>
          <w:p w14:paraId="1FCD1D88" w14:textId="5F6E93B8" w:rsidR="002818E3" w:rsidRDefault="002818E3" w:rsidP="002818E3">
            <w:pPr>
              <w:pStyle w:val="Informacindecontacto"/>
            </w:pPr>
            <w:r>
              <w:t>477-765-49-19</w:t>
            </w:r>
          </w:p>
        </w:tc>
        <w:tc>
          <w:tcPr>
            <w:tcW w:w="2228" w:type="dxa"/>
          </w:tcPr>
          <w:p w14:paraId="1AF2BACF" w14:textId="0ED42080" w:rsidR="002818E3" w:rsidRPr="002818E3" w:rsidRDefault="002818E3" w:rsidP="002818E3">
            <w:pPr>
              <w:pStyle w:val="Informacindecontacto"/>
              <w:rPr>
                <w:color w:val="418AB3" w:themeColor="accent1"/>
              </w:rPr>
            </w:pPr>
            <w:r>
              <w:rPr>
                <w:rStyle w:val="nfasis"/>
              </w:rPr>
              <w:t>neo1alecs@hotmail.com</w:t>
            </w:r>
          </w:p>
        </w:tc>
      </w:tr>
    </w:tbl>
    <w:sdt>
      <w:sdtPr>
        <w:alias w:val="Su nombre"/>
        <w:tag w:val=""/>
        <w:id w:val="-574512284"/>
        <w:placeholder>
          <w:docPart w:val="B56D734BEE6A48DC8714F363C837F833"/>
        </w:placeholder>
        <w:dataBinding w:prefixMappings="xmlns:ns0='http://purl.org/dc/elements/1.1/' xmlns:ns1='http://schemas.openxmlformats.org/package/2006/metadata/core-properties' " w:xpath="/ns1:coreProperties[1]/ns0:creator[1]" w:storeItemID="{6C3C8BC8-F283-45AE-878A-BAB7291924A1}"/>
        <w:text/>
      </w:sdtPr>
      <w:sdtEndPr/>
      <w:sdtContent>
        <w:p w14:paraId="1F9E959A" w14:textId="46E9CD2A" w:rsidR="00E563F6" w:rsidRDefault="003F1A7D">
          <w:pPr>
            <w:pStyle w:val="Nombre"/>
          </w:pPr>
          <w:r>
            <w:t>Francisco Alejandro Cercado Franco</w:t>
          </w:r>
        </w:p>
      </w:sdtContent>
    </w:sdt>
    <w:tbl>
      <w:tblPr>
        <w:tblStyle w:val="Tabladecurrculo"/>
        <w:tblW w:w="5000" w:type="pct"/>
        <w:tblLayout w:type="fixed"/>
        <w:tblLook w:val="04A0" w:firstRow="1" w:lastRow="0" w:firstColumn="1" w:lastColumn="0" w:noHBand="0" w:noVBand="1"/>
        <w:tblCaption w:val="Texto de currículo"/>
        <w:tblDescription w:val="Currículo"/>
      </w:tblPr>
      <w:tblGrid>
        <w:gridCol w:w="1753"/>
        <w:gridCol w:w="442"/>
        <w:gridCol w:w="7551"/>
      </w:tblGrid>
      <w:tr w:rsidR="00E563F6" w14:paraId="1992DE7D" w14:textId="77777777" w:rsidTr="007A0A2D">
        <w:tc>
          <w:tcPr>
            <w:tcW w:w="1753" w:type="dxa"/>
          </w:tcPr>
          <w:p w14:paraId="21DDFD67" w14:textId="6A415BAA" w:rsidR="00E563F6" w:rsidRDefault="00B479EF">
            <w:pPr>
              <w:pStyle w:val="Ttulo1"/>
            </w:pPr>
            <w:r w:rsidRPr="00B479EF">
              <w:rPr>
                <w:lang w:bidi="es-ES"/>
              </w:rPr>
              <w:t>PROFESSIONAL PROFILE</w:t>
            </w:r>
          </w:p>
        </w:tc>
        <w:tc>
          <w:tcPr>
            <w:tcW w:w="442" w:type="dxa"/>
          </w:tcPr>
          <w:p w14:paraId="5C4F24B2" w14:textId="77777777" w:rsidR="00E563F6" w:rsidRDefault="00E563F6"/>
        </w:tc>
        <w:tc>
          <w:tcPr>
            <w:tcW w:w="7551" w:type="dxa"/>
          </w:tcPr>
          <w:p w14:paraId="633F970E" w14:textId="698C8088" w:rsidR="00E563F6" w:rsidRDefault="00C01788" w:rsidP="002818E3">
            <w:pPr>
              <w:jc w:val="both"/>
            </w:pPr>
            <w:r w:rsidRPr="00C01788">
              <w:t>Developer with more than 15 years of experience creating customized solutions for different business sectors. Creating integral systems that helped to manage the information efficiently and robustly, achievement cost saving for the rental of software and third-party services.</w:t>
            </w:r>
          </w:p>
        </w:tc>
      </w:tr>
      <w:tr w:rsidR="00E563F6" w:rsidRPr="004A1967" w14:paraId="2E51298C" w14:textId="77777777" w:rsidTr="007A0A2D">
        <w:tc>
          <w:tcPr>
            <w:tcW w:w="1753" w:type="dxa"/>
          </w:tcPr>
          <w:p w14:paraId="326E1231" w14:textId="2DA87AAD" w:rsidR="00E563F6" w:rsidRDefault="00B479EF">
            <w:pPr>
              <w:pStyle w:val="Ttulo1"/>
            </w:pPr>
            <w:r w:rsidRPr="00B479EF">
              <w:rPr>
                <w:lang w:bidi="es-ES"/>
              </w:rPr>
              <w:t>PROFESSIONAL ACHIEVEMENTS</w:t>
            </w:r>
          </w:p>
        </w:tc>
        <w:tc>
          <w:tcPr>
            <w:tcW w:w="442" w:type="dxa"/>
          </w:tcPr>
          <w:p w14:paraId="43BC9ECB" w14:textId="77777777" w:rsidR="00E563F6" w:rsidRDefault="00E563F6"/>
        </w:tc>
        <w:tc>
          <w:tcPr>
            <w:tcW w:w="7551" w:type="dxa"/>
          </w:tcPr>
          <w:sdt>
            <w:sdtPr>
              <w:rPr>
                <w:rFonts w:asciiTheme="minorHAnsi" w:eastAsiaTheme="minorEastAsia" w:hAnsiTheme="minorHAnsi" w:cstheme="minorBidi"/>
                <w:b w:val="0"/>
                <w:bCs w:val="0"/>
                <w:caps w:val="0"/>
                <w:color w:val="595959" w:themeColor="text1" w:themeTint="A6"/>
                <w14:ligatures w14:val="none"/>
              </w:rPr>
              <w:id w:val="970869414"/>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9D537C1F36164687BC4571957FF70C81"/>
                  </w:placeholder>
                  <w15:repeatingSectionItem/>
                </w:sdtPr>
                <w:sdtEndPr>
                  <w:rPr>
                    <w:b/>
                    <w:bCs/>
                    <w:caps/>
                  </w:rPr>
                </w:sdtEndPr>
                <w:sdtContent>
                  <w:p w14:paraId="01E8ACF7" w14:textId="77777777" w:rsidR="00C01788" w:rsidRDefault="004A1967" w:rsidP="00EA6C1B">
                    <w:pPr>
                      <w:pStyle w:val="Ttulo2"/>
                      <w:jc w:val="both"/>
                      <w:rPr>
                        <w:lang w:val="en"/>
                      </w:rPr>
                    </w:pPr>
                    <w:r w:rsidRPr="004A1967">
                      <w:rPr>
                        <w:lang w:val="en"/>
                      </w:rPr>
                      <w:t>developer and project leader at eRP – Corral Boots</w:t>
                    </w:r>
                  </w:p>
                  <w:p w14:paraId="429D64CA"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Creation of a system for the administration, planning and management of operations, inventories, accounts payable, bank management, billing, purchases, orders, product transfers between locations, commercialization of products in USA and Mexico, management of permits for the export of product classified as exotic.</w:t>
                    </w:r>
                  </w:p>
                  <w:p w14:paraId="2B307F23"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Unify the information of two companies to market the exported product one in Mexico and another in the United States.</w:t>
                    </w:r>
                  </w:p>
                  <w:p w14:paraId="7E8A2ED0"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Update of hardware and software allowing the functional growth of the operation with applications for PDAs and product control through RFID.</w:t>
                    </w:r>
                  </w:p>
                  <w:p w14:paraId="1632DE3F"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Continuous improvement to reduce time in processes for information management.</w:t>
                    </w:r>
                  </w:p>
                  <w:p w14:paraId="3884D3F4"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Information synchronization in e-commerce systems to maintain data integrity.</w:t>
                    </w:r>
                  </w:p>
                  <w:p w14:paraId="5AC412E7" w14:textId="77777777" w:rsidR="00C01788" w:rsidRPr="00C01788" w:rsidRDefault="00C01788" w:rsidP="00C01788">
                    <w:pPr>
                      <w:pStyle w:val="Ttulo2"/>
                      <w:numPr>
                        <w:ilvl w:val="0"/>
                        <w:numId w:val="12"/>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System development for direct communication with Oracle NetSuite systems to maintain data integrity.</w:t>
                    </w:r>
                  </w:p>
                  <w:p w14:paraId="52E24554" w14:textId="2F160AE6" w:rsidR="004A1967" w:rsidRPr="00C01788" w:rsidRDefault="00C01788" w:rsidP="00C01788">
                    <w:pPr>
                      <w:pStyle w:val="Prrafodelista"/>
                      <w:numPr>
                        <w:ilvl w:val="0"/>
                        <w:numId w:val="12"/>
                      </w:numPr>
                      <w:jc w:val="both"/>
                      <w:rPr>
                        <w:lang w:val="en"/>
                      </w:rPr>
                    </w:pPr>
                    <w:r w:rsidRPr="00C01788">
                      <w:rPr>
                        <w:lang w:val="en"/>
                      </w:rPr>
                      <w:t>Development, migration and implementation in 1 year and 6 months.</w:t>
                    </w:r>
                  </w:p>
                </w:sdtContent>
              </w:sdt>
              <w:sdt>
                <w:sdtPr>
                  <w:rPr>
                    <w:rFonts w:asciiTheme="minorHAnsi" w:eastAsiaTheme="minorEastAsia" w:hAnsiTheme="minorHAnsi" w:cstheme="minorBidi"/>
                    <w:b w:val="0"/>
                    <w:bCs w:val="0"/>
                    <w:caps w:val="0"/>
                    <w:color w:val="595959" w:themeColor="text1" w:themeTint="A6"/>
                    <w14:ligatures w14:val="none"/>
                  </w:rPr>
                  <w:id w:val="1384910237"/>
                  <w:placeholder>
                    <w:docPart w:val="9D537C1F36164687BC4571957FF70C81"/>
                  </w:placeholder>
                  <w15:repeatingSectionItem/>
                </w:sdtPr>
                <w:sdtEndPr>
                  <w:rPr>
                    <w:b/>
                    <w:bCs/>
                    <w:caps/>
                  </w:rPr>
                </w:sdtEndPr>
                <w:sdtContent>
                  <w:p w14:paraId="0A84EBE2" w14:textId="77777777" w:rsidR="00C01788" w:rsidRDefault="004A1967" w:rsidP="00EA3926">
                    <w:pPr>
                      <w:pStyle w:val="Ttulo2"/>
                      <w:rPr>
                        <w:lang w:val="en"/>
                      </w:rPr>
                    </w:pPr>
                    <w:r w:rsidRPr="004A1967">
                      <w:rPr>
                        <w:lang w:val="en"/>
                      </w:rPr>
                      <w:t>developer and project leader at eRP – Tiendas Cuadra</w:t>
                    </w:r>
                  </w:p>
                  <w:p w14:paraId="54E89003"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Creation of a system for the administration, planning and management of operations, inventories, accounts payable, bank management, billing, purchases, orders, product transfers between locations.</w:t>
                    </w:r>
                  </w:p>
                  <w:p w14:paraId="78E9A910"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System for sales management, customer administration, products, inventories, guarantees, focused on managing the sales process to the end customer.</w:t>
                    </w:r>
                  </w:p>
                  <w:p w14:paraId="3707D32F"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Synchronization of information from a current base of 67 stores in Mexico and the United States, 1 Corporate and 1 CEDIS.</w:t>
                    </w:r>
                  </w:p>
                  <w:p w14:paraId="423D7C07"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System for the identification of money leaks in inventories and sales.</w:t>
                    </w:r>
                  </w:p>
                  <w:p w14:paraId="4BCBFD19"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Platform to share and standardize information between company and supplier.</w:t>
                    </w:r>
                  </w:p>
                  <w:p w14:paraId="6BB978C7"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Automated service development for Information synchronization in CRM Dynamics systems to maintain data integrity.</w:t>
                    </w:r>
                  </w:p>
                  <w:p w14:paraId="455B5C2F" w14:textId="77777777" w:rsidR="00C01788" w:rsidRPr="00C01788" w:rsidRDefault="00C01788" w:rsidP="00C01788">
                    <w:pPr>
                      <w:pStyle w:val="Ttulo2"/>
                      <w:numPr>
                        <w:ilvl w:val="0"/>
                        <w:numId w:val="13"/>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 xml:space="preserve">Information synchronization in WMS </w:t>
                    </w:r>
                    <w:proofErr w:type="spellStart"/>
                    <w:r w:rsidRPr="00C01788">
                      <w:rPr>
                        <w:rFonts w:asciiTheme="minorHAnsi" w:eastAsiaTheme="minorEastAsia" w:hAnsiTheme="minorHAnsi" w:cstheme="minorBidi"/>
                        <w:b w:val="0"/>
                        <w:bCs w:val="0"/>
                        <w:caps w:val="0"/>
                        <w:color w:val="595959" w:themeColor="text1" w:themeTint="A6"/>
                        <w:lang w:val="en"/>
                        <w14:ligatures w14:val="none"/>
                      </w:rPr>
                      <w:t>HighJump</w:t>
                    </w:r>
                    <w:proofErr w:type="spellEnd"/>
                    <w:r w:rsidRPr="00C01788">
                      <w:rPr>
                        <w:rFonts w:asciiTheme="minorHAnsi" w:eastAsiaTheme="minorEastAsia" w:hAnsiTheme="minorHAnsi" w:cstheme="minorBidi"/>
                        <w:b w:val="0"/>
                        <w:bCs w:val="0"/>
                        <w:caps w:val="0"/>
                        <w:color w:val="595959" w:themeColor="text1" w:themeTint="A6"/>
                        <w:lang w:val="en"/>
                        <w14:ligatures w14:val="none"/>
                      </w:rPr>
                      <w:t xml:space="preserve"> </w:t>
                    </w:r>
                    <w:proofErr w:type="spellStart"/>
                    <w:r w:rsidRPr="00C01788">
                      <w:rPr>
                        <w:rFonts w:asciiTheme="minorHAnsi" w:eastAsiaTheme="minorEastAsia" w:hAnsiTheme="minorHAnsi" w:cstheme="minorBidi"/>
                        <w:b w:val="0"/>
                        <w:bCs w:val="0"/>
                        <w:caps w:val="0"/>
                        <w:color w:val="595959" w:themeColor="text1" w:themeTint="A6"/>
                        <w:lang w:val="en"/>
                        <w14:ligatures w14:val="none"/>
                      </w:rPr>
                      <w:t>Körber</w:t>
                    </w:r>
                    <w:proofErr w:type="spellEnd"/>
                    <w:r w:rsidRPr="00C01788">
                      <w:rPr>
                        <w:rFonts w:asciiTheme="minorHAnsi" w:eastAsiaTheme="minorEastAsia" w:hAnsiTheme="minorHAnsi" w:cstheme="minorBidi"/>
                        <w:b w:val="0"/>
                        <w:bCs w:val="0"/>
                        <w:caps w:val="0"/>
                        <w:color w:val="595959" w:themeColor="text1" w:themeTint="A6"/>
                        <w:lang w:val="en"/>
                        <w14:ligatures w14:val="none"/>
                      </w:rPr>
                      <w:t xml:space="preserve"> systems to maintain data integrity.</w:t>
                    </w:r>
                  </w:p>
                  <w:p w14:paraId="3A2D7281" w14:textId="5CEC5482" w:rsidR="004A1967" w:rsidRPr="00C01788" w:rsidRDefault="00C01788" w:rsidP="00C01788">
                    <w:pPr>
                      <w:pStyle w:val="Prrafodelista"/>
                      <w:numPr>
                        <w:ilvl w:val="0"/>
                        <w:numId w:val="13"/>
                      </w:numPr>
                      <w:jc w:val="both"/>
                      <w:rPr>
                        <w:lang w:val="en"/>
                      </w:rPr>
                    </w:pPr>
                    <w:r w:rsidRPr="00C01788">
                      <w:rPr>
                        <w:lang w:val="en"/>
                      </w:rPr>
                      <w:t>Development, migration and implementation in 1 year.</w:t>
                    </w:r>
                  </w:p>
                </w:sdtContent>
              </w:sdt>
              <w:sdt>
                <w:sdtPr>
                  <w:rPr>
                    <w:rFonts w:asciiTheme="minorHAnsi" w:eastAsiaTheme="minorEastAsia" w:hAnsiTheme="minorHAnsi" w:cstheme="minorBidi"/>
                    <w:b w:val="0"/>
                    <w:bCs w:val="0"/>
                    <w:caps w:val="0"/>
                    <w:color w:val="595959" w:themeColor="text1" w:themeTint="A6"/>
                    <w14:ligatures w14:val="none"/>
                  </w:rPr>
                  <w:id w:val="-1240024091"/>
                  <w:placeholder>
                    <w:docPart w:val="9D537C1F36164687BC4571957FF70C81"/>
                  </w:placeholder>
                  <w15:repeatingSectionItem/>
                </w:sdtPr>
                <w:sdtEndPr>
                  <w:rPr>
                    <w:b/>
                    <w:bCs/>
                    <w:caps/>
                  </w:rPr>
                </w:sdtEndPr>
                <w:sdtContent>
                  <w:p w14:paraId="1B979D7D" w14:textId="77777777" w:rsidR="00C01788" w:rsidRDefault="004A1967" w:rsidP="00DB6ACF">
                    <w:pPr>
                      <w:pStyle w:val="Ttulo2"/>
                      <w:rPr>
                        <w:lang w:val="en"/>
                      </w:rPr>
                    </w:pPr>
                    <w:r>
                      <w:rPr>
                        <w:lang w:val="en"/>
                      </w:rPr>
                      <w:t>developer at eRP – Corporativo Transporta</w:t>
                    </w:r>
                  </w:p>
                  <w:p w14:paraId="16CCAC48" w14:textId="77777777" w:rsidR="00C01788" w:rsidRPr="00C01788" w:rsidRDefault="00C01788" w:rsidP="00C01788">
                    <w:pPr>
                      <w:pStyle w:val="Ttulo2"/>
                      <w:numPr>
                        <w:ilvl w:val="0"/>
                        <w:numId w:val="14"/>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Creation of system for the administration, planning and management of operations.</w:t>
                    </w:r>
                  </w:p>
                  <w:p w14:paraId="44F9FBBB" w14:textId="77777777" w:rsidR="00C01788" w:rsidRPr="00C01788" w:rsidRDefault="00C01788" w:rsidP="00C01788">
                    <w:pPr>
                      <w:pStyle w:val="Ttulo2"/>
                      <w:numPr>
                        <w:ilvl w:val="0"/>
                        <w:numId w:val="14"/>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Identification of money leaks and implementation of systems to prevent them.</w:t>
                    </w:r>
                  </w:p>
                  <w:p w14:paraId="453B09E7" w14:textId="77777777" w:rsidR="00C01788" w:rsidRPr="00C01788" w:rsidRDefault="00C01788" w:rsidP="00C01788">
                    <w:pPr>
                      <w:pStyle w:val="Ttulo2"/>
                      <w:numPr>
                        <w:ilvl w:val="0"/>
                        <w:numId w:val="14"/>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Synchronization of information from 10 urban transport bases.</w:t>
                    </w:r>
                  </w:p>
                  <w:p w14:paraId="04F7BC03" w14:textId="77777777" w:rsidR="00C01788" w:rsidRPr="00C01788" w:rsidRDefault="00C01788" w:rsidP="00C01788">
                    <w:pPr>
                      <w:pStyle w:val="Ttulo2"/>
                      <w:numPr>
                        <w:ilvl w:val="0"/>
                        <w:numId w:val="14"/>
                      </w:numPr>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Technological update allowing the functional growth of the operation (PDA, Tablet, Fingerprint Control, Diesel Pumps.).</w:t>
                    </w:r>
                  </w:p>
                  <w:p w14:paraId="78250D75" w14:textId="2EF47171" w:rsidR="004A1967" w:rsidRPr="00C01788" w:rsidRDefault="00C01788" w:rsidP="00C01788">
                    <w:pPr>
                      <w:pStyle w:val="Prrafodelista"/>
                      <w:numPr>
                        <w:ilvl w:val="0"/>
                        <w:numId w:val="14"/>
                      </w:numPr>
                      <w:jc w:val="both"/>
                      <w:rPr>
                        <w:lang w:val="en"/>
                      </w:rPr>
                    </w:pPr>
                    <w:r w:rsidRPr="00C01788">
                      <w:rPr>
                        <w:lang w:val="en"/>
                      </w:rPr>
                      <w:t>Development, migration and implementation in 1 year.</w:t>
                    </w:r>
                  </w:p>
                </w:sdtContent>
              </w:sdt>
              <w:sdt>
                <w:sdtPr>
                  <w:rPr>
                    <w:rFonts w:asciiTheme="minorHAnsi" w:eastAsiaTheme="minorEastAsia" w:hAnsiTheme="minorHAnsi" w:cstheme="minorBidi"/>
                    <w:b w:val="0"/>
                    <w:bCs w:val="0"/>
                    <w:caps w:val="0"/>
                    <w:color w:val="595959" w:themeColor="text1" w:themeTint="A6"/>
                    <w14:ligatures w14:val="none"/>
                  </w:rPr>
                  <w:id w:val="1385218524"/>
                  <w:placeholder>
                    <w:docPart w:val="0D63584F4D9547F4841CC6A78C6A6ED1"/>
                  </w:placeholder>
                  <w15:repeatingSectionItem/>
                </w:sdtPr>
                <w:sdtEndPr/>
                <w:sdtContent>
                  <w:p w14:paraId="04A86BC2" w14:textId="61E5B95B" w:rsidR="004A1967" w:rsidRPr="004A1967" w:rsidRDefault="004A1967" w:rsidP="00546CE3">
                    <w:pPr>
                      <w:pStyle w:val="Ttulo2"/>
                    </w:pPr>
                    <w:r w:rsidRPr="004A1967">
                      <w:rPr>
                        <w:lang w:val="en"/>
                      </w:rPr>
                      <w:t xml:space="preserve">DEVELOPMENT and technical support </w:t>
                    </w:r>
                    <w:r w:rsidR="00C01788">
                      <w:rPr>
                        <w:lang w:val="en"/>
                      </w:rPr>
                      <w:t>in mobile computing</w:t>
                    </w:r>
                    <w:r w:rsidRPr="004A1967">
                      <w:rPr>
                        <w:lang w:val="en"/>
                      </w:rPr>
                      <w:t xml:space="preserve"> AND </w:t>
                    </w:r>
                    <w:r w:rsidR="00C01788" w:rsidRPr="004A1967">
                      <w:rPr>
                        <w:lang w:val="en"/>
                      </w:rPr>
                      <w:t>code</w:t>
                    </w:r>
                    <w:r w:rsidR="00C01788" w:rsidRPr="004A1967">
                      <w:rPr>
                        <w:lang w:val="en"/>
                      </w:rPr>
                      <w:t xml:space="preserve"> </w:t>
                    </w:r>
                    <w:r w:rsidRPr="004A1967">
                      <w:rPr>
                        <w:lang w:val="en"/>
                      </w:rPr>
                      <w:t>Ba</w:t>
                    </w:r>
                    <w:r w:rsidR="00C01788">
                      <w:rPr>
                        <w:lang w:val="en"/>
                      </w:rPr>
                      <w:t>R</w:t>
                    </w:r>
                    <w:r w:rsidRPr="004A1967">
                      <w:rPr>
                        <w:lang w:val="en"/>
                      </w:rPr>
                      <w:t>.</w:t>
                    </w:r>
                  </w:p>
                  <w:p w14:paraId="6DAD9E17" w14:textId="77777777" w:rsidR="00C01788" w:rsidRPr="00C01788" w:rsidRDefault="00C01788" w:rsidP="006D014A">
                    <w:pPr>
                      <w:pStyle w:val="Textodecurrculo"/>
                      <w:numPr>
                        <w:ilvl w:val="0"/>
                        <w:numId w:val="11"/>
                      </w:numPr>
                      <w:ind w:right="0"/>
                      <w:jc w:val="both"/>
                      <w:rPr>
                        <w:lang w:val="en"/>
                      </w:rPr>
                    </w:pPr>
                    <w:r w:rsidRPr="00C01788">
                      <w:rPr>
                        <w:lang w:val="en"/>
                      </w:rPr>
                      <w:t>Implementation of new technologies for mobile development, cheaper and with greater potential.</w:t>
                    </w:r>
                  </w:p>
                  <w:p w14:paraId="3896D3C3" w14:textId="77777777" w:rsidR="00C01788" w:rsidRPr="00C01788" w:rsidRDefault="00C01788" w:rsidP="006D014A">
                    <w:pPr>
                      <w:pStyle w:val="Textodecurrculo"/>
                      <w:numPr>
                        <w:ilvl w:val="0"/>
                        <w:numId w:val="11"/>
                      </w:numPr>
                      <w:ind w:right="0"/>
                      <w:jc w:val="both"/>
                      <w:rPr>
                        <w:lang w:val="en"/>
                      </w:rPr>
                    </w:pPr>
                    <w:r w:rsidRPr="00C01788">
                      <w:rPr>
                        <w:lang w:val="en"/>
                      </w:rPr>
                      <w:t>Implementation of service policies for technical support.</w:t>
                    </w:r>
                  </w:p>
                  <w:p w14:paraId="0D46BFFA" w14:textId="77777777" w:rsidR="00C01788" w:rsidRPr="00C01788" w:rsidRDefault="00C01788" w:rsidP="006D014A">
                    <w:pPr>
                      <w:pStyle w:val="Textodecurrculo"/>
                      <w:numPr>
                        <w:ilvl w:val="0"/>
                        <w:numId w:val="11"/>
                      </w:numPr>
                      <w:ind w:right="0"/>
                      <w:jc w:val="both"/>
                      <w:rPr>
                        <w:lang w:val="en"/>
                      </w:rPr>
                    </w:pPr>
                    <w:r w:rsidRPr="00C01788">
                      <w:rPr>
                        <w:lang w:val="en"/>
                      </w:rPr>
                      <w:t xml:space="preserve">Creation of policies for the control and monitoring of the support department. </w:t>
                    </w:r>
                  </w:p>
                  <w:p w14:paraId="507B895A" w14:textId="6E3F8F04" w:rsidR="00E563F6" w:rsidRPr="004A1967" w:rsidRDefault="00C01788" w:rsidP="006D014A">
                    <w:pPr>
                      <w:pStyle w:val="Textodecurrculo"/>
                      <w:numPr>
                        <w:ilvl w:val="0"/>
                        <w:numId w:val="11"/>
                      </w:numPr>
                      <w:ind w:right="0"/>
                      <w:jc w:val="both"/>
                    </w:pPr>
                    <w:r w:rsidRPr="00C01788">
                      <w:rPr>
                        <w:lang w:val="en"/>
                      </w:rPr>
                      <w:t>Development of mobile and desktop applications for the control of different business lines (Restaurants, Shipment Control, Inventories, Orders, Tracking of delivery routes, Identification of personnel by fingerprint, assistance control).</w:t>
                    </w:r>
                  </w:p>
                </w:sdtContent>
              </w:sdt>
            </w:sdtContent>
          </w:sdt>
        </w:tc>
      </w:tr>
      <w:tr w:rsidR="00E563F6" w14:paraId="4A857C8C" w14:textId="77777777" w:rsidTr="007A0A2D">
        <w:tc>
          <w:tcPr>
            <w:tcW w:w="1753" w:type="dxa"/>
          </w:tcPr>
          <w:p w14:paraId="7AB3B041" w14:textId="2C55CF53" w:rsidR="00E563F6" w:rsidRDefault="00B479EF">
            <w:pPr>
              <w:pStyle w:val="Ttulo1"/>
            </w:pPr>
            <w:r>
              <w:rPr>
                <w:lang w:bidi="es-ES"/>
              </w:rPr>
              <w:lastRenderedPageBreak/>
              <w:t>soft skills</w:t>
            </w:r>
          </w:p>
        </w:tc>
        <w:tc>
          <w:tcPr>
            <w:tcW w:w="442" w:type="dxa"/>
          </w:tcPr>
          <w:p w14:paraId="5A7DA9FE" w14:textId="79D9913E" w:rsidR="008D7369" w:rsidRDefault="008D7369"/>
        </w:tc>
        <w:tc>
          <w:tcPr>
            <w:tcW w:w="7551" w:type="dxa"/>
          </w:tcPr>
          <w:sdt>
            <w:sdtPr>
              <w:id w:val="245774122"/>
              <w15:repeatingSection/>
            </w:sdtPr>
            <w:sdtEndPr/>
            <w:sdtContent>
              <w:sdt>
                <w:sdtPr>
                  <w:id w:val="-2006429974"/>
                  <w:placeholder>
                    <w:docPart w:val="61B613804E3146B6940567010EA2BE20"/>
                  </w:placeholder>
                  <w15:repeatingSectionItem/>
                </w:sdt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0"/>
                      <w:gridCol w:w="3771"/>
                    </w:tblGrid>
                    <w:tr w:rsidR="008D7369" w14:paraId="7D867A9B" w14:textId="77777777" w:rsidTr="00C01788">
                      <w:trPr>
                        <w:trHeight w:val="305"/>
                      </w:trPr>
                      <w:tc>
                        <w:tcPr>
                          <w:tcW w:w="3770" w:type="dxa"/>
                        </w:tcPr>
                        <w:p w14:paraId="344B8880" w14:textId="1224DF0C" w:rsidR="008D7369" w:rsidRDefault="008D7369" w:rsidP="00951925">
                          <w:pPr>
                            <w:pStyle w:val="Textodecurrculo"/>
                          </w:pPr>
                          <w:r w:rsidRPr="004A1967">
                            <w:rPr>
                              <w:lang w:val="en"/>
                            </w:rPr>
                            <w:t>Capacity for initiative</w:t>
                          </w:r>
                        </w:p>
                      </w:tc>
                      <w:tc>
                        <w:tcPr>
                          <w:tcW w:w="3771" w:type="dxa"/>
                        </w:tcPr>
                        <w:p w14:paraId="50C054EA" w14:textId="2B8D829D" w:rsidR="008D7369" w:rsidRDefault="008D7369" w:rsidP="00951925">
                          <w:pPr>
                            <w:pStyle w:val="Textodecurrculo"/>
                          </w:pPr>
                          <w:r w:rsidRPr="004A1967">
                            <w:rPr>
                              <w:lang w:val="en"/>
                            </w:rPr>
                            <w:t>Adaptability</w:t>
                          </w:r>
                        </w:p>
                      </w:tc>
                    </w:tr>
                    <w:tr w:rsidR="008D7369" w14:paraId="5F11FD8B" w14:textId="77777777" w:rsidTr="00C01788">
                      <w:trPr>
                        <w:trHeight w:val="152"/>
                      </w:trPr>
                      <w:tc>
                        <w:tcPr>
                          <w:tcW w:w="3770" w:type="dxa"/>
                        </w:tcPr>
                        <w:p w14:paraId="2B1A9834" w14:textId="348CA1B8" w:rsidR="008D7369" w:rsidRDefault="008D7369" w:rsidP="00951925">
                          <w:pPr>
                            <w:pStyle w:val="Textodecurrculo"/>
                          </w:pPr>
                          <w:r w:rsidRPr="004A1967">
                            <w:rPr>
                              <w:lang w:val="en"/>
                            </w:rPr>
                            <w:t>Ability to solve problems</w:t>
                          </w:r>
                        </w:p>
                      </w:tc>
                      <w:tc>
                        <w:tcPr>
                          <w:tcW w:w="3771" w:type="dxa"/>
                        </w:tcPr>
                        <w:p w14:paraId="364DBB2A" w14:textId="4E307887" w:rsidR="008D7369" w:rsidRDefault="008D7369" w:rsidP="00951925">
                          <w:pPr>
                            <w:pStyle w:val="Textodecurrculo"/>
                          </w:pPr>
                          <w:r w:rsidRPr="004A1967">
                            <w:rPr>
                              <w:lang w:val="en"/>
                            </w:rPr>
                            <w:t>Teamwork</w:t>
                          </w:r>
                        </w:p>
                      </w:tc>
                    </w:tr>
                    <w:tr w:rsidR="008D7369" w14:paraId="2D1BDB0F" w14:textId="77777777" w:rsidTr="00C01788">
                      <w:trPr>
                        <w:trHeight w:val="114"/>
                      </w:trPr>
                      <w:tc>
                        <w:tcPr>
                          <w:tcW w:w="3770" w:type="dxa"/>
                        </w:tcPr>
                        <w:p w14:paraId="50389BAE" w14:textId="72FBA6B3" w:rsidR="008D7369" w:rsidRDefault="008D7369" w:rsidP="00951925">
                          <w:pPr>
                            <w:pStyle w:val="Textodecurrculo"/>
                          </w:pPr>
                          <w:r w:rsidRPr="004A1967">
                            <w:rPr>
                              <w:lang w:val="en"/>
                            </w:rPr>
                            <w:t>Creativity</w:t>
                          </w:r>
                        </w:p>
                      </w:tc>
                      <w:tc>
                        <w:tcPr>
                          <w:tcW w:w="3771" w:type="dxa"/>
                        </w:tcPr>
                        <w:p w14:paraId="26B9486A" w14:textId="3B372919" w:rsidR="008D7369" w:rsidRDefault="008D7369" w:rsidP="00951925">
                          <w:pPr>
                            <w:pStyle w:val="Textodecurrculo"/>
                          </w:pPr>
                          <w:r w:rsidRPr="004A1967">
                            <w:rPr>
                              <w:lang w:val="en"/>
                            </w:rPr>
                            <w:t>Seriousness</w:t>
                          </w:r>
                        </w:p>
                      </w:tc>
                    </w:tr>
                  </w:tbl>
                  <w:p w14:paraId="7F8FCBAC" w14:textId="7E9F04E2" w:rsidR="00E563F6" w:rsidRDefault="00350753">
                    <w:pPr>
                      <w:pStyle w:val="Textodecurrculo"/>
                    </w:pPr>
                  </w:p>
                </w:sdtContent>
              </w:sdt>
            </w:sdtContent>
          </w:sdt>
        </w:tc>
      </w:tr>
      <w:tr w:rsidR="00E563F6" w:rsidRPr="004A1967" w14:paraId="4F93770D" w14:textId="77777777" w:rsidTr="007A0A2D">
        <w:tc>
          <w:tcPr>
            <w:tcW w:w="1753" w:type="dxa"/>
          </w:tcPr>
          <w:p w14:paraId="7E07D275" w14:textId="15E206D3" w:rsidR="00E563F6" w:rsidRDefault="00B479EF">
            <w:pPr>
              <w:pStyle w:val="Ttulo1"/>
            </w:pPr>
            <w:r w:rsidRPr="00B479EF">
              <w:rPr>
                <w:lang w:bidi="es-ES"/>
              </w:rPr>
              <w:t>EMPLOYMENT HISTORY</w:t>
            </w:r>
          </w:p>
        </w:tc>
        <w:tc>
          <w:tcPr>
            <w:tcW w:w="442" w:type="dxa"/>
          </w:tcPr>
          <w:p w14:paraId="0D21DD46" w14:textId="77777777" w:rsidR="00E563F6" w:rsidRDefault="00E563F6"/>
        </w:tc>
        <w:tc>
          <w:tcPr>
            <w:tcW w:w="7551" w:type="dxa"/>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82B24AE68C6946EE87CBD08754364C24"/>
                  </w:placeholder>
                  <w15:repeatingSectionItem/>
                </w:sdtPr>
                <w:sdtEndPr/>
                <w:sdtContent>
                  <w:p w14:paraId="560B9B7A" w14:textId="0EAEE248" w:rsidR="004A1967" w:rsidRPr="004A1967" w:rsidRDefault="004A1967" w:rsidP="001D55E9">
                    <w:pPr>
                      <w:pStyle w:val="Ttulo2"/>
                    </w:pPr>
                    <w:r w:rsidRPr="004A1967">
                      <w:rPr>
                        <w:lang w:val="en"/>
                      </w:rPr>
                      <w:t xml:space="preserve">developer and project leader, TIENDAS CUADRA </w:t>
                    </w:r>
                    <w:r w:rsidR="00C01788">
                      <w:rPr>
                        <w:lang w:val="en"/>
                      </w:rPr>
                      <w:t xml:space="preserve">- </w:t>
                    </w:r>
                    <w:r w:rsidRPr="004A1967">
                      <w:rPr>
                        <w:lang w:val="en"/>
                      </w:rPr>
                      <w:t>Leon, Guanajuato</w:t>
                    </w:r>
                  </w:p>
                </w:sdtContent>
              </w:sdt>
              <w:p w14:paraId="4CD49CA7" w14:textId="77777777" w:rsidR="004A1967" w:rsidRPr="004A1967" w:rsidRDefault="004A1967" w:rsidP="008B35E9">
                <w:pPr>
                  <w:pStyle w:val="Textodecurrculo"/>
                </w:pPr>
                <w:r w:rsidRPr="004A1967">
                  <w:rPr>
                    <w:lang w:val="en"/>
                  </w:rPr>
                  <w:t>2014 to date.</w:t>
                </w:r>
              </w:p>
              <w:p w14:paraId="138AA28A" w14:textId="21FC23FA" w:rsidR="004A1967" w:rsidRPr="00C01788" w:rsidRDefault="00C01788" w:rsidP="006D014A">
                <w:pPr>
                  <w:pStyle w:val="Textodecurrculo"/>
                  <w:ind w:right="0"/>
                  <w:jc w:val="both"/>
                  <w:rPr>
                    <w:lang w:val="en"/>
                  </w:rPr>
                </w:pPr>
                <w:r w:rsidRPr="00C01788">
                  <w:rPr>
                    <w:lang w:val="en"/>
                  </w:rPr>
                  <w:t xml:space="preserve">Team lead for Application Architecture, Database Administration, TFS Source Control Administration, C# Developer, project management, development cell management, web service administrator, implementation of new developments using multiple technologies and programming languages as </w:t>
                </w:r>
                <w:r w:rsidR="00284F65" w:rsidRPr="00284F65">
                  <w:rPr>
                    <w:lang w:val="en"/>
                  </w:rPr>
                  <w:t>C#, Web Services, Windows Services, Smart Device App</w:t>
                </w:r>
                <w:r w:rsidR="00284F65">
                  <w:rPr>
                    <w:lang w:val="en"/>
                  </w:rPr>
                  <w:t xml:space="preserve">, </w:t>
                </w:r>
                <w:r w:rsidR="00284F65" w:rsidRPr="00284F65">
                  <w:rPr>
                    <w:lang w:val="en"/>
                  </w:rPr>
                  <w:t>SQL Server, Reporting Services</w:t>
                </w:r>
                <w:r w:rsidR="00284F65">
                  <w:rPr>
                    <w:lang w:val="en"/>
                  </w:rPr>
                  <w:t xml:space="preserve">, </w:t>
                </w:r>
                <w:r w:rsidR="00284F65" w:rsidRPr="00284F65">
                  <w:rPr>
                    <w:lang w:val="en"/>
                  </w:rPr>
                  <w:t>Power BI, Signal R, SQL Profiler, Integration Services</w:t>
                </w:r>
                <w:r w:rsidR="00284F65">
                  <w:rPr>
                    <w:lang w:val="en"/>
                  </w:rPr>
                  <w:t xml:space="preserve">, </w:t>
                </w:r>
                <w:r w:rsidR="00284F65" w:rsidRPr="00284F65">
                  <w:rPr>
                    <w:lang w:val="en"/>
                  </w:rPr>
                  <w:t xml:space="preserve">Apache, </w:t>
                </w:r>
                <w:r w:rsidR="00284F65" w:rsidRPr="00284F65">
                  <w:rPr>
                    <w:lang w:val="en"/>
                  </w:rPr>
                  <w:t>MySQL</w:t>
                </w:r>
                <w:r w:rsidR="00284F65">
                  <w:rPr>
                    <w:lang w:val="en"/>
                  </w:rPr>
                  <w:t xml:space="preserve">, </w:t>
                </w:r>
                <w:r w:rsidR="00284F65" w:rsidRPr="00284F65">
                  <w:rPr>
                    <w:lang w:val="en"/>
                  </w:rPr>
                  <w:t>PHP, API REST</w:t>
                </w:r>
                <w:r w:rsidR="00284F65">
                  <w:rPr>
                    <w:lang w:val="en"/>
                  </w:rPr>
                  <w:t xml:space="preserve">, </w:t>
                </w:r>
                <w:r w:rsidR="00284F65" w:rsidRPr="00284F65">
                  <w:rPr>
                    <w:lang w:val="en"/>
                  </w:rPr>
                  <w:t>IIS, Source Code Control (TFS)</w:t>
                </w:r>
                <w:r w:rsidR="006D014A">
                  <w:rPr>
                    <w:lang w:val="en"/>
                  </w:rPr>
                  <w:t>, Kotlin, SQLite, XAMP, OData</w:t>
                </w:r>
              </w:p>
              <w:sdt>
                <w:sdtPr>
                  <w:rPr>
                    <w:rFonts w:asciiTheme="minorHAnsi" w:eastAsiaTheme="minorEastAsia" w:hAnsiTheme="minorHAnsi" w:cstheme="minorBidi"/>
                    <w:b w:val="0"/>
                    <w:bCs w:val="0"/>
                    <w:caps w:val="0"/>
                    <w:color w:val="595959" w:themeColor="text1" w:themeTint="A6"/>
                    <w14:ligatures w14:val="none"/>
                  </w:rPr>
                  <w:id w:val="1265197789"/>
                  <w:placeholder>
                    <w:docPart w:val="82B24AE68C6946EE87CBD08754364C24"/>
                  </w:placeholder>
                  <w15:repeatingSectionItem/>
                </w:sdtPr>
                <w:sdtEndPr/>
                <w:sdtContent>
                  <w:p w14:paraId="7EB5B50E" w14:textId="6B300A82" w:rsidR="004A1967" w:rsidRPr="004A1967" w:rsidRDefault="004A1967" w:rsidP="00290CA8">
                    <w:pPr>
                      <w:pStyle w:val="Ttulo2"/>
                      <w:rPr>
                        <w:lang w:val="es-MX"/>
                      </w:rPr>
                    </w:pPr>
                    <w:r w:rsidRPr="004A1967">
                      <w:rPr>
                        <w:lang w:val="es-MX"/>
                      </w:rPr>
                      <w:t xml:space="preserve">database architect, HDI seguros </w:t>
                    </w:r>
                    <w:r w:rsidR="00C01788">
                      <w:rPr>
                        <w:lang w:val="es-MX"/>
                      </w:rPr>
                      <w:t xml:space="preserve">– </w:t>
                    </w:r>
                    <w:r w:rsidRPr="004A1967">
                      <w:rPr>
                        <w:lang w:val="es-MX"/>
                      </w:rPr>
                      <w:t>leon</w:t>
                    </w:r>
                    <w:r w:rsidR="00C01788">
                      <w:rPr>
                        <w:lang w:val="es-MX"/>
                      </w:rPr>
                      <w:t>,</w:t>
                    </w:r>
                    <w:r w:rsidRPr="004A1967">
                      <w:rPr>
                        <w:lang w:val="es-MX"/>
                      </w:rPr>
                      <w:t xml:space="preserve"> guanajuato</w:t>
                    </w:r>
                  </w:p>
                </w:sdtContent>
              </w:sdt>
              <w:p w14:paraId="6B31EE0D" w14:textId="77777777" w:rsidR="004A1967" w:rsidRPr="004A1967" w:rsidRDefault="004A1967" w:rsidP="00165D8A">
                <w:pPr>
                  <w:pStyle w:val="Textodecurrculo"/>
                </w:pPr>
                <w:r w:rsidRPr="004A1967">
                  <w:rPr>
                    <w:lang w:val="en"/>
                  </w:rPr>
                  <w:t>February 2014 to August 2014.</w:t>
                </w:r>
              </w:p>
              <w:p w14:paraId="7E1299F9" w14:textId="7010EBDB" w:rsidR="00C01788" w:rsidRDefault="00C01788" w:rsidP="006D014A">
                <w:pPr>
                  <w:pStyle w:val="Ttulo2"/>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Database architecture auditor, design and comparison of scripts to improve database performance</w:t>
                </w:r>
                <w:r w:rsidR="00284F65">
                  <w:rPr>
                    <w:rFonts w:asciiTheme="minorHAnsi" w:eastAsiaTheme="minorEastAsia" w:hAnsiTheme="minorHAnsi" w:cstheme="minorBidi"/>
                    <w:b w:val="0"/>
                    <w:bCs w:val="0"/>
                    <w:caps w:val="0"/>
                    <w:color w:val="595959" w:themeColor="text1" w:themeTint="A6"/>
                    <w:lang w:val="en"/>
                    <w14:ligatures w14:val="none"/>
                  </w:rPr>
                  <w:t xml:space="preserve"> </w:t>
                </w:r>
                <w:r w:rsidR="00284F65" w:rsidRPr="00284F65">
                  <w:rPr>
                    <w:rFonts w:asciiTheme="minorHAnsi" w:eastAsiaTheme="minorEastAsia" w:hAnsiTheme="minorHAnsi" w:cstheme="minorBidi"/>
                    <w:b w:val="0"/>
                    <w:bCs w:val="0"/>
                    <w:caps w:val="0"/>
                    <w:color w:val="595959" w:themeColor="text1" w:themeTint="A6"/>
                    <w:lang w:val="en"/>
                    <w14:ligatures w14:val="none"/>
                  </w:rPr>
                  <w:t>using multiple technologies and programming languages as SQL Server, Reporting Services, SQL Profiler, Integration Services, Visual Studio, Source Code Control (TFS), Sybase</w:t>
                </w:r>
                <w:r w:rsidR="00284F65">
                  <w:rPr>
                    <w:rFonts w:asciiTheme="minorHAnsi" w:eastAsiaTheme="minorEastAsia" w:hAnsiTheme="minorHAnsi" w:cstheme="minorBidi"/>
                    <w:b w:val="0"/>
                    <w:bCs w:val="0"/>
                    <w:caps w:val="0"/>
                    <w:color w:val="595959" w:themeColor="text1" w:themeTint="A6"/>
                    <w:lang w:val="en"/>
                    <w14:ligatures w14:val="none"/>
                  </w:rPr>
                  <w:t>.</w:t>
                </w:r>
              </w:p>
              <w:sdt>
                <w:sdtPr>
                  <w:rPr>
                    <w:rFonts w:asciiTheme="minorHAnsi" w:eastAsiaTheme="minorEastAsia" w:hAnsiTheme="minorHAnsi" w:cstheme="minorBidi"/>
                    <w:b w:val="0"/>
                    <w:bCs w:val="0"/>
                    <w:caps w:val="0"/>
                    <w:color w:val="595959" w:themeColor="text1" w:themeTint="A6"/>
                    <w14:ligatures w14:val="none"/>
                  </w:rPr>
                  <w:id w:val="-1552451659"/>
                  <w:placeholder>
                    <w:docPart w:val="82B24AE68C6946EE87CBD08754364C24"/>
                  </w:placeholder>
                  <w15:repeatingSectionItem/>
                </w:sdtPr>
                <w:sdtEndPr/>
                <w:sdtContent>
                  <w:p w14:paraId="717367AC" w14:textId="68202B91" w:rsidR="004A1967" w:rsidRPr="003F1A7D" w:rsidRDefault="004A1967" w:rsidP="00F147CD">
                    <w:pPr>
                      <w:pStyle w:val="Ttulo2"/>
                    </w:pPr>
                    <w:r w:rsidRPr="004A1967">
                      <w:rPr>
                        <w:lang w:val="en"/>
                      </w:rPr>
                      <w:t xml:space="preserve">Developer corporate transports </w:t>
                    </w:r>
                    <w:r w:rsidR="00C01788">
                      <w:rPr>
                        <w:lang w:val="en"/>
                      </w:rPr>
                      <w:t xml:space="preserve">– </w:t>
                    </w:r>
                    <w:r w:rsidRPr="004A1967">
                      <w:rPr>
                        <w:lang w:val="en"/>
                      </w:rPr>
                      <w:t>leon</w:t>
                    </w:r>
                    <w:r w:rsidR="00C01788">
                      <w:rPr>
                        <w:lang w:val="en"/>
                      </w:rPr>
                      <w:t>,</w:t>
                    </w:r>
                    <w:r w:rsidRPr="004A1967">
                      <w:rPr>
                        <w:lang w:val="en"/>
                      </w:rPr>
                      <w:t xml:space="preserve"> guanajuato</w:t>
                    </w:r>
                  </w:p>
                </w:sdtContent>
              </w:sdt>
              <w:p w14:paraId="3E567D89" w14:textId="77777777" w:rsidR="004A1967" w:rsidRPr="004A1967" w:rsidRDefault="004A1967" w:rsidP="007B5B12">
                <w:pPr>
                  <w:pStyle w:val="Textodecurrculo"/>
                </w:pPr>
                <w:r w:rsidRPr="004A1967">
                  <w:rPr>
                    <w:lang w:val="en"/>
                  </w:rPr>
                  <w:t>2010-2014</w:t>
                </w:r>
              </w:p>
              <w:p w14:paraId="17451565" w14:textId="34DEDF39" w:rsidR="00C01788" w:rsidRDefault="00C01788" w:rsidP="006D014A">
                <w:pPr>
                  <w:pStyle w:val="Ttulo2"/>
                  <w:jc w:val="both"/>
                  <w:rPr>
                    <w:rFonts w:asciiTheme="minorHAnsi" w:eastAsiaTheme="minorEastAsia" w:hAnsiTheme="minorHAnsi" w:cstheme="minorBidi"/>
                    <w:b w:val="0"/>
                    <w:bCs w:val="0"/>
                    <w:caps w:val="0"/>
                    <w:color w:val="595959" w:themeColor="text1" w:themeTint="A6"/>
                    <w:lang w:val="en"/>
                    <w14:ligatures w14:val="none"/>
                  </w:rPr>
                </w:pPr>
                <w:r w:rsidRPr="00C01788">
                  <w:rPr>
                    <w:rFonts w:asciiTheme="minorHAnsi" w:eastAsiaTheme="minorEastAsia" w:hAnsiTheme="minorHAnsi" w:cstheme="minorBidi"/>
                    <w:b w:val="0"/>
                    <w:bCs w:val="0"/>
                    <w:caps w:val="0"/>
                    <w:color w:val="595959" w:themeColor="text1" w:themeTint="A6"/>
                    <w:lang w:val="en"/>
                    <w14:ligatures w14:val="none"/>
                  </w:rPr>
                  <w:t xml:space="preserve">In charge of the software development for the Warehouse and Banking Control systems, design of templates, controls and base framework for the ERP, Data maintenance </w:t>
                </w:r>
                <w:r w:rsidR="00284F65" w:rsidRPr="00284F65">
                  <w:rPr>
                    <w:rFonts w:asciiTheme="minorHAnsi" w:eastAsiaTheme="minorEastAsia" w:hAnsiTheme="minorHAnsi" w:cstheme="minorBidi"/>
                    <w:b w:val="0"/>
                    <w:bCs w:val="0"/>
                    <w:caps w:val="0"/>
                    <w:color w:val="595959" w:themeColor="text1" w:themeTint="A6"/>
                    <w:lang w:val="en"/>
                    <w14:ligatures w14:val="none"/>
                  </w:rPr>
                  <w:t>using multiple technologies and programming languages as C#, Web Services, IIS, Visual Basic, SQL Server, Reporting Services, ASP, Source Code Control (TFS)</w:t>
                </w:r>
              </w:p>
              <w:sdt>
                <w:sdtPr>
                  <w:rPr>
                    <w:rFonts w:asciiTheme="minorHAnsi" w:eastAsiaTheme="minorEastAsia" w:hAnsiTheme="minorHAnsi" w:cstheme="minorBidi"/>
                    <w:b w:val="0"/>
                    <w:bCs w:val="0"/>
                    <w:caps w:val="0"/>
                    <w:color w:val="595959" w:themeColor="text1" w:themeTint="A6"/>
                    <w14:ligatures w14:val="none"/>
                  </w:rPr>
                  <w:id w:val="1002709935"/>
                  <w:placeholder>
                    <w:docPart w:val="F126A5ADE33D42719C458A47C5214732"/>
                  </w:placeholder>
                  <w15:repeatingSectionItem/>
                </w:sdtPr>
                <w:sdtEndPr/>
                <w:sdtContent>
                  <w:p w14:paraId="019C11D1" w14:textId="1CAF971E" w:rsidR="004A1967" w:rsidRPr="004A1967" w:rsidRDefault="004A1967" w:rsidP="00117AF3">
                    <w:pPr>
                      <w:pStyle w:val="Ttulo2"/>
                    </w:pPr>
                    <w:r w:rsidRPr="004A1967">
                      <w:rPr>
                        <w:lang w:val="en"/>
                      </w:rPr>
                      <w:t>developer and project leader, suntronics del bajio leon guanajuato</w:t>
                    </w:r>
                  </w:p>
                </w:sdtContent>
              </w:sdt>
              <w:p w14:paraId="4D6A2103" w14:textId="77777777" w:rsidR="004A1967" w:rsidRPr="004A1967" w:rsidRDefault="004A1967" w:rsidP="00AA508A">
                <w:pPr>
                  <w:pStyle w:val="Textodecurrculo"/>
                </w:pPr>
                <w:r w:rsidRPr="004A1967">
                  <w:rPr>
                    <w:lang w:val="en"/>
                  </w:rPr>
                  <w:t>2005-2010</w:t>
                </w:r>
              </w:p>
              <w:p w14:paraId="0F773464" w14:textId="77777777" w:rsidR="00C01788" w:rsidRPr="00C01788" w:rsidRDefault="00C01788" w:rsidP="006D014A">
                <w:pPr>
                  <w:pStyle w:val="Textodecurrculo"/>
                  <w:ind w:right="0"/>
                  <w:jc w:val="both"/>
                  <w:rPr>
                    <w:lang w:val="en"/>
                  </w:rPr>
                </w:pPr>
                <w:r w:rsidRPr="00C01788">
                  <w:rPr>
                    <w:lang w:val="en"/>
                  </w:rPr>
                  <w:lastRenderedPageBreak/>
                  <w:t>Development of desktop, mobile and web applications for different clients and multiple types of industries, application and technical support for barcode label printing equipment and mobile terminals, monitor the management of support activities, warranty procedures, and insurance policies. service management of support activities, guarantee procedures and service policies.</w:t>
                </w:r>
              </w:p>
              <w:p w14:paraId="6B219E97" w14:textId="77777777" w:rsidR="00C01788" w:rsidRPr="00C01788" w:rsidRDefault="00C01788" w:rsidP="006D014A">
                <w:pPr>
                  <w:pStyle w:val="Textodecurrculo"/>
                  <w:ind w:right="0"/>
                  <w:jc w:val="both"/>
                  <w:rPr>
                    <w:lang w:val="en"/>
                  </w:rPr>
                </w:pPr>
              </w:p>
              <w:p w14:paraId="706AE300" w14:textId="00AA1DA3" w:rsidR="00E563F6" w:rsidRPr="004A1967" w:rsidRDefault="00C01788" w:rsidP="006D014A">
                <w:pPr>
                  <w:pStyle w:val="Textodecurrculo"/>
                  <w:ind w:right="0"/>
                  <w:jc w:val="both"/>
                </w:pPr>
                <w:r w:rsidRPr="00C01788">
                  <w:rPr>
                    <w:lang w:val="en"/>
                  </w:rPr>
                  <w:t>Process automation with mobile equipment and barcodes, developing scripts that allow the integration of applications</w:t>
                </w:r>
                <w:r w:rsidR="006D014A">
                  <w:rPr>
                    <w:lang w:val="en"/>
                  </w:rPr>
                  <w:t xml:space="preserve"> </w:t>
                </w:r>
                <w:r w:rsidR="006D014A" w:rsidRPr="006D014A">
                  <w:rPr>
                    <w:lang w:val="en"/>
                  </w:rPr>
                  <w:t>using multiple technologies and programming languages as</w:t>
                </w:r>
                <w:r w:rsidR="006D014A">
                  <w:rPr>
                    <w:lang w:val="en"/>
                  </w:rPr>
                  <w:t xml:space="preserve"> ZPL, EPL, MCL,</w:t>
                </w:r>
                <w:r w:rsidR="006D014A" w:rsidRPr="006D014A">
                  <w:rPr>
                    <w:lang w:val="en"/>
                  </w:rPr>
                  <w:t xml:space="preserve"> Web Services, PHP, Smart Device App, WCF, IIS,</w:t>
                </w:r>
                <w:r w:rsidR="001B7A23">
                  <w:rPr>
                    <w:lang w:val="en"/>
                  </w:rPr>
                  <w:t xml:space="preserve"> C++,</w:t>
                </w:r>
                <w:r w:rsidR="006D014A" w:rsidRPr="006D014A">
                  <w:rPr>
                    <w:lang w:val="en"/>
                  </w:rPr>
                  <w:t xml:space="preserve"> Visual Basic, </w:t>
                </w:r>
                <w:r w:rsidR="006D014A">
                  <w:rPr>
                    <w:lang w:val="en"/>
                  </w:rPr>
                  <w:t xml:space="preserve">ASP, VBScript, </w:t>
                </w:r>
                <w:r w:rsidR="006D014A" w:rsidRPr="006D014A">
                  <w:rPr>
                    <w:lang w:val="en"/>
                  </w:rPr>
                  <w:t xml:space="preserve">SQL Server, Oracle, Apache, Visual Studio, </w:t>
                </w:r>
                <w:r w:rsidR="006D014A" w:rsidRPr="006D014A">
                  <w:rPr>
                    <w:lang w:val="en"/>
                  </w:rPr>
                  <w:t>MySQL</w:t>
                </w:r>
                <w:r w:rsidR="006D014A">
                  <w:rPr>
                    <w:lang w:val="en"/>
                  </w:rPr>
                  <w:t xml:space="preserve">, Access, </w:t>
                </w:r>
                <w:proofErr w:type="spellStart"/>
                <w:r w:rsidR="006D014A">
                  <w:rPr>
                    <w:lang w:val="en"/>
                  </w:rPr>
                  <w:t>Interbase</w:t>
                </w:r>
                <w:proofErr w:type="spellEnd"/>
                <w:r w:rsidR="006D014A">
                  <w:rPr>
                    <w:lang w:val="en"/>
                  </w:rPr>
                  <w:t>, Paradox, SQL Server Compact, SQLite, Pervasive, Firebird</w:t>
                </w:r>
                <w:r w:rsidR="00284F65">
                  <w:rPr>
                    <w:rFonts w:asciiTheme="majorHAnsi" w:eastAsiaTheme="majorEastAsia" w:hAnsiTheme="majorHAnsi" w:cstheme="majorBidi"/>
                    <w:b/>
                    <w:bCs/>
                    <w:caps/>
                    <w:color w:val="404040" w:themeColor="text1" w:themeTint="BF"/>
                    <w:lang w:val="en"/>
                    <w14:ligatures w14:val="standardContextual"/>
                  </w:rPr>
                  <w:t xml:space="preserve"> </w:t>
                </w:r>
              </w:p>
            </w:sdtContent>
          </w:sdt>
        </w:tc>
      </w:tr>
      <w:tr w:rsidR="00E563F6" w:rsidRPr="0085721F" w14:paraId="02CA95CA" w14:textId="77777777" w:rsidTr="007A0A2D">
        <w:tc>
          <w:tcPr>
            <w:tcW w:w="1753" w:type="dxa"/>
          </w:tcPr>
          <w:p w14:paraId="674B17E5" w14:textId="1BDED277" w:rsidR="00E563F6" w:rsidRDefault="00B479EF">
            <w:pPr>
              <w:pStyle w:val="Ttulo1"/>
            </w:pPr>
            <w:r w:rsidRPr="00B479EF">
              <w:rPr>
                <w:lang w:bidi="es-ES"/>
              </w:rPr>
              <w:lastRenderedPageBreak/>
              <w:t>EDUCATION</w:t>
            </w:r>
          </w:p>
        </w:tc>
        <w:tc>
          <w:tcPr>
            <w:tcW w:w="442" w:type="dxa"/>
          </w:tcPr>
          <w:p w14:paraId="46E094CB" w14:textId="77777777" w:rsidR="00E563F6" w:rsidRDefault="00E563F6"/>
        </w:tc>
        <w:tc>
          <w:tcPr>
            <w:tcW w:w="7551"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82B24AE68C6946EE87CBD08754364C24"/>
                  </w:placeholder>
                  <w15:repeatingSectionItem/>
                </w:sdtPr>
                <w:sdtEndPr/>
                <w:sdtContent>
                  <w:p w14:paraId="2A6D9D99" w14:textId="091FDC1E" w:rsidR="004A1967" w:rsidRPr="00D462E3" w:rsidRDefault="00D462E3" w:rsidP="0071266A">
                    <w:pPr>
                      <w:pStyle w:val="Ttulo2"/>
                      <w:rPr>
                        <w:lang w:val="es-MX"/>
                      </w:rPr>
                    </w:pPr>
                    <w:r w:rsidRPr="00D462E3">
                      <w:rPr>
                        <w:lang w:val="es-MX"/>
                      </w:rPr>
                      <w:t>la salle bajio,2006-2008</w:t>
                    </w:r>
                    <w:r w:rsidRPr="00D462E3">
                      <w:rPr>
                        <w:lang w:val="es-MX"/>
                      </w:rPr>
                      <w:t xml:space="preserve"> </w:t>
                    </w:r>
                    <w:r>
                      <w:rPr>
                        <w:lang w:val="es-MX"/>
                      </w:rPr>
                      <w:t xml:space="preserve">- </w:t>
                    </w:r>
                    <w:r w:rsidRPr="00D462E3">
                      <w:rPr>
                        <w:lang w:val="es-MX"/>
                      </w:rPr>
                      <w:t xml:space="preserve">MAESTRIA </w:t>
                    </w:r>
                    <w:r>
                      <w:rPr>
                        <w:lang w:val="es-MX"/>
                      </w:rPr>
                      <w:t xml:space="preserve">EN </w:t>
                    </w:r>
                    <w:r w:rsidRPr="00D462E3">
                      <w:rPr>
                        <w:lang w:val="es-MX"/>
                      </w:rPr>
                      <w:t>Ingeniería en Sistemas Computacionales y Electrónicos</w:t>
                    </w:r>
                  </w:p>
                </w:sdtContent>
              </w:sdt>
              <w:p w14:paraId="07D2D9D9" w14:textId="64C12620" w:rsidR="0085721F" w:rsidRPr="0085721F" w:rsidRDefault="0085721F" w:rsidP="0085721F">
                <w:pPr>
                  <w:jc w:val="both"/>
                </w:pPr>
                <w:r w:rsidRPr="004A1967">
                  <w:rPr>
                    <w:lang w:val="en"/>
                  </w:rPr>
                  <w:t xml:space="preserve">Development of computer and electronic systems, </w:t>
                </w:r>
                <w:r w:rsidR="00466CF9">
                  <w:rPr>
                    <w:lang w:val="en"/>
                  </w:rPr>
                  <w:t>for PCs</w:t>
                </w:r>
                <w:r w:rsidRPr="004A1967">
                  <w:rPr>
                    <w:lang w:val="en"/>
                  </w:rPr>
                  <w:t xml:space="preserve"> and mobile, design and develop computer systems according to the needs of the organization, design, control and evaluate the physical interface and software to communicate a computer equipment with an industrial process or other equipment and participate in programming of digital control devices.</w:t>
                </w:r>
              </w:p>
              <w:sdt>
                <w:sdtPr>
                  <w:rPr>
                    <w:rFonts w:asciiTheme="minorHAnsi" w:eastAsiaTheme="minorEastAsia" w:hAnsiTheme="minorHAnsi" w:cstheme="minorBidi"/>
                    <w:b w:val="0"/>
                    <w:bCs w:val="0"/>
                    <w:caps w:val="0"/>
                    <w:color w:val="595959" w:themeColor="text1" w:themeTint="A6"/>
                    <w14:ligatures w14:val="none"/>
                  </w:rPr>
                  <w:id w:val="-2023390931"/>
                  <w:placeholder>
                    <w:docPart w:val="82B24AE68C6946EE87CBD08754364C24"/>
                  </w:placeholder>
                  <w15:repeatingSectionItem/>
                </w:sdtPr>
                <w:sdtEndPr/>
                <w:sdtContent>
                  <w:p w14:paraId="7D3D0D38" w14:textId="711F7AB9" w:rsidR="0085721F" w:rsidRPr="0085721F" w:rsidRDefault="00D462E3" w:rsidP="00FB3C60">
                    <w:pPr>
                      <w:pStyle w:val="Ttulo2"/>
                    </w:pPr>
                    <w:r>
                      <w:rPr>
                        <w:lang w:val="en"/>
                      </w:rPr>
                      <w:t>UNIVERSIDAD</w:t>
                    </w:r>
                    <w:r w:rsidRPr="004A1967">
                      <w:rPr>
                        <w:lang w:val="en"/>
                      </w:rPr>
                      <w:t xml:space="preserve"> of Leon, 2001-2006</w:t>
                    </w:r>
                    <w:r>
                      <w:rPr>
                        <w:lang w:val="en"/>
                      </w:rPr>
                      <w:t xml:space="preserve"> - </w:t>
                    </w:r>
                    <w:r w:rsidR="0085721F" w:rsidRPr="004A1967">
                      <w:rPr>
                        <w:lang w:val="en"/>
                      </w:rPr>
                      <w:t xml:space="preserve">Degree in </w:t>
                    </w:r>
                    <w:r>
                      <w:rPr>
                        <w:lang w:val="en"/>
                      </w:rPr>
                      <w:t>Licenciatura en informatica administrativa</w:t>
                    </w:r>
                  </w:p>
                  <w:p w14:paraId="3DC67D88" w14:textId="2F23326C" w:rsidR="00E563F6" w:rsidRPr="0085721F" w:rsidRDefault="0085721F" w:rsidP="00C01788">
                    <w:pPr>
                      <w:jc w:val="both"/>
                    </w:pPr>
                    <w:r w:rsidRPr="004A1967">
                      <w:rPr>
                        <w:lang w:val="en"/>
                      </w:rPr>
                      <w:t>Design, program and maintain information systems related to the administrative areas of the company, computer and network support, use Information Technologies to define processes that act in favor of the productivity of the company</w:t>
                    </w:r>
                    <w:r w:rsidR="00CF69E5" w:rsidRPr="0085721F">
                      <w:t>.</w:t>
                    </w:r>
                  </w:p>
                </w:sdtContent>
              </w:sdt>
            </w:sdtContent>
          </w:sdt>
        </w:tc>
      </w:tr>
      <w:tr w:rsidR="00CF69E5" w14:paraId="59913557" w14:textId="77777777" w:rsidTr="007A0A2D">
        <w:tc>
          <w:tcPr>
            <w:tcW w:w="1753" w:type="dxa"/>
          </w:tcPr>
          <w:p w14:paraId="30E10F85" w14:textId="3CA98730" w:rsidR="00CF69E5" w:rsidRDefault="00B479EF" w:rsidP="00CD5E98">
            <w:pPr>
              <w:pStyle w:val="Ttulo1"/>
            </w:pPr>
            <w:r w:rsidRPr="00B479EF">
              <w:rPr>
                <w:lang w:bidi="es-ES"/>
              </w:rPr>
              <w:t>AREAS OF INTEREST</w:t>
            </w:r>
          </w:p>
        </w:tc>
        <w:tc>
          <w:tcPr>
            <w:tcW w:w="442" w:type="dxa"/>
          </w:tcPr>
          <w:p w14:paraId="451D3071" w14:textId="77777777" w:rsidR="00CF69E5" w:rsidRDefault="00CF69E5" w:rsidP="00CD5E98"/>
        </w:tc>
        <w:tc>
          <w:tcPr>
            <w:tcW w:w="7551"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70"/>
              <w:gridCol w:w="3771"/>
            </w:tblGrid>
            <w:tr w:rsidR="008D7369" w14:paraId="24ABB41A" w14:textId="77777777" w:rsidTr="008D7369">
              <w:tc>
                <w:tcPr>
                  <w:tcW w:w="3770" w:type="dxa"/>
                </w:tcPr>
                <w:p w14:paraId="15DB450D" w14:textId="62D1CB5C" w:rsidR="008D7369" w:rsidRPr="00C01788" w:rsidRDefault="008D7369" w:rsidP="00726BFD">
                  <w:pPr>
                    <w:pStyle w:val="Textodecurrculo"/>
                  </w:pPr>
                  <w:r w:rsidRPr="004A1967">
                    <w:rPr>
                      <w:lang w:val="en"/>
                    </w:rPr>
                    <w:t>Software architecture</w:t>
                  </w:r>
                </w:p>
              </w:tc>
              <w:tc>
                <w:tcPr>
                  <w:tcW w:w="3771" w:type="dxa"/>
                </w:tcPr>
                <w:p w14:paraId="17F4C80F" w14:textId="257361E3" w:rsidR="008D7369" w:rsidRPr="00C01788" w:rsidRDefault="008D7369" w:rsidP="00726BFD">
                  <w:pPr>
                    <w:pStyle w:val="Textodecurrculo"/>
                  </w:pPr>
                  <w:r w:rsidRPr="004A1967">
                    <w:rPr>
                      <w:lang w:val="en"/>
                    </w:rPr>
                    <w:t>BD Architecture</w:t>
                  </w:r>
                </w:p>
              </w:tc>
            </w:tr>
            <w:tr w:rsidR="008D7369" w14:paraId="4010AE5C" w14:textId="77777777" w:rsidTr="008D7369">
              <w:tc>
                <w:tcPr>
                  <w:tcW w:w="3770" w:type="dxa"/>
                </w:tcPr>
                <w:p w14:paraId="6A291C50" w14:textId="567F16A8" w:rsidR="008D7369" w:rsidRPr="00C01788" w:rsidRDefault="008D7369" w:rsidP="00726BFD">
                  <w:pPr>
                    <w:pStyle w:val="Textodecurrculo"/>
                  </w:pPr>
                  <w:r w:rsidRPr="004A1967">
                    <w:rPr>
                      <w:lang w:val="en"/>
                    </w:rPr>
                    <w:t>Application Development</w:t>
                  </w:r>
                </w:p>
              </w:tc>
              <w:tc>
                <w:tcPr>
                  <w:tcW w:w="3771" w:type="dxa"/>
                </w:tcPr>
                <w:p w14:paraId="46302538" w14:textId="64951906" w:rsidR="008D7369" w:rsidRPr="00C01788" w:rsidRDefault="008D7369" w:rsidP="00726BFD">
                  <w:pPr>
                    <w:pStyle w:val="Textodecurrculo"/>
                  </w:pPr>
                  <w:r w:rsidRPr="004A1967">
                    <w:rPr>
                      <w:lang w:val="en"/>
                    </w:rPr>
                    <w:t>Application quality</w:t>
                  </w:r>
                </w:p>
              </w:tc>
            </w:tr>
            <w:tr w:rsidR="008D7369" w14:paraId="12D2ED4A" w14:textId="77777777" w:rsidTr="008D7369">
              <w:tc>
                <w:tcPr>
                  <w:tcW w:w="3770" w:type="dxa"/>
                </w:tcPr>
                <w:p w14:paraId="5AFDD12B" w14:textId="4D17BB22" w:rsidR="008D7369" w:rsidRDefault="008D7369" w:rsidP="00726BFD">
                  <w:pPr>
                    <w:pStyle w:val="Textodecurrculo"/>
                    <w:rPr>
                      <w:lang w:val="en"/>
                    </w:rPr>
                  </w:pPr>
                  <w:r>
                    <w:rPr>
                      <w:lang w:val="en"/>
                    </w:rPr>
                    <w:t>Project Management</w:t>
                  </w:r>
                </w:p>
              </w:tc>
              <w:tc>
                <w:tcPr>
                  <w:tcW w:w="3771" w:type="dxa"/>
                </w:tcPr>
                <w:p w14:paraId="564E3EFA" w14:textId="77777777" w:rsidR="008D7369" w:rsidRDefault="008D7369" w:rsidP="00726BFD">
                  <w:pPr>
                    <w:pStyle w:val="Textodecurrculo"/>
                    <w:rPr>
                      <w:lang w:val="en"/>
                    </w:rPr>
                  </w:pPr>
                </w:p>
              </w:tc>
            </w:tr>
          </w:tbl>
          <w:p w14:paraId="2FCFFFB3" w14:textId="6B5F9659" w:rsidR="00EF1E4F" w:rsidRDefault="00EF1E4F" w:rsidP="00EF1E4F">
            <w:pPr>
              <w:pStyle w:val="Textodecurrculo"/>
            </w:pPr>
          </w:p>
        </w:tc>
      </w:tr>
      <w:tr w:rsidR="004E1E16" w14:paraId="032EDAAB" w14:textId="77777777" w:rsidTr="007A0A2D">
        <w:tc>
          <w:tcPr>
            <w:tcW w:w="1753" w:type="dxa"/>
          </w:tcPr>
          <w:p w14:paraId="02CA3DFC" w14:textId="67E4B15E" w:rsidR="004E1E16" w:rsidRDefault="00B479EF" w:rsidP="00CD5E98">
            <w:pPr>
              <w:pStyle w:val="Ttulo1"/>
              <w:rPr>
                <w:lang w:bidi="es-ES"/>
              </w:rPr>
            </w:pPr>
            <w:r>
              <w:rPr>
                <w:lang w:bidi="es-ES"/>
              </w:rPr>
              <w:t>HARD SKILLS</w:t>
            </w:r>
          </w:p>
        </w:tc>
        <w:tc>
          <w:tcPr>
            <w:tcW w:w="442" w:type="dxa"/>
          </w:tcPr>
          <w:p w14:paraId="23B89E9A" w14:textId="77777777" w:rsidR="004E1E16" w:rsidRDefault="004E1E16" w:rsidP="00CD5E98"/>
        </w:tc>
        <w:tc>
          <w:tcPr>
            <w:tcW w:w="7551" w:type="dxa"/>
          </w:tcPr>
          <w:tbl>
            <w:tblPr>
              <w:tblStyle w:val="Tablaconcuadrcula"/>
              <w:tblW w:w="7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5"/>
              <w:gridCol w:w="2719"/>
              <w:gridCol w:w="2549"/>
            </w:tblGrid>
            <w:tr w:rsidR="005322A4" w14:paraId="3A62E992" w14:textId="77777777" w:rsidTr="00E672BA">
              <w:tc>
                <w:tcPr>
                  <w:tcW w:w="2615" w:type="dxa"/>
                </w:tcPr>
                <w:p w14:paraId="45D0B179" w14:textId="534F2953" w:rsidR="005322A4" w:rsidRDefault="005322A4" w:rsidP="009668F0">
                  <w:pPr>
                    <w:pStyle w:val="Textodecurrculo"/>
                  </w:pPr>
                  <w:r>
                    <w:t>C#</w:t>
                  </w:r>
                </w:p>
              </w:tc>
              <w:tc>
                <w:tcPr>
                  <w:tcW w:w="2719" w:type="dxa"/>
                </w:tcPr>
                <w:p w14:paraId="7235445F" w14:textId="3DA42718" w:rsidR="005322A4" w:rsidRDefault="007A0A2D" w:rsidP="00E672BA">
                  <w:pPr>
                    <w:pStyle w:val="Textodecurrculo"/>
                    <w:ind w:right="342"/>
                  </w:pPr>
                  <w:r>
                    <w:t>Web Services</w:t>
                  </w:r>
                </w:p>
              </w:tc>
              <w:tc>
                <w:tcPr>
                  <w:tcW w:w="2549" w:type="dxa"/>
                </w:tcPr>
                <w:p w14:paraId="008CF36A" w14:textId="0F10A8A0" w:rsidR="005322A4" w:rsidRDefault="007A0A2D" w:rsidP="007A0A2D">
                  <w:pPr>
                    <w:pStyle w:val="Textodecurrculo"/>
                    <w:ind w:right="133"/>
                  </w:pPr>
                  <w:r>
                    <w:t>Windows Services</w:t>
                  </w:r>
                </w:p>
              </w:tc>
            </w:tr>
            <w:tr w:rsidR="005322A4" w14:paraId="111C7B71" w14:textId="77777777" w:rsidTr="00E672BA">
              <w:tc>
                <w:tcPr>
                  <w:tcW w:w="2615" w:type="dxa"/>
                </w:tcPr>
                <w:p w14:paraId="7FA76B7D" w14:textId="6616C783" w:rsidR="005322A4" w:rsidRDefault="005322A4" w:rsidP="009668F0">
                  <w:pPr>
                    <w:pStyle w:val="Textodecurrculo"/>
                  </w:pPr>
                  <w:r>
                    <w:t>PHP</w:t>
                  </w:r>
                </w:p>
              </w:tc>
              <w:tc>
                <w:tcPr>
                  <w:tcW w:w="2719" w:type="dxa"/>
                </w:tcPr>
                <w:p w14:paraId="54D3A3D4" w14:textId="4ECD4678" w:rsidR="005322A4" w:rsidRDefault="007A0A2D" w:rsidP="009668F0">
                  <w:pPr>
                    <w:pStyle w:val="Textodecurrculo"/>
                  </w:pPr>
                  <w:r>
                    <w:t>API REST</w:t>
                  </w:r>
                </w:p>
              </w:tc>
              <w:tc>
                <w:tcPr>
                  <w:tcW w:w="2549" w:type="dxa"/>
                </w:tcPr>
                <w:p w14:paraId="5640DAF3" w14:textId="18B7588E" w:rsidR="005322A4" w:rsidRDefault="007A0A2D" w:rsidP="007A0A2D">
                  <w:pPr>
                    <w:pStyle w:val="Textodecurrculo"/>
                    <w:ind w:right="133"/>
                  </w:pPr>
                  <w:r>
                    <w:t>Smart Device App</w:t>
                  </w:r>
                </w:p>
              </w:tc>
            </w:tr>
            <w:tr w:rsidR="005322A4" w14:paraId="05728A65" w14:textId="77777777" w:rsidTr="00E672BA">
              <w:tc>
                <w:tcPr>
                  <w:tcW w:w="2615" w:type="dxa"/>
                </w:tcPr>
                <w:p w14:paraId="0CB84564" w14:textId="54EA1358" w:rsidR="005322A4" w:rsidRDefault="005322A4" w:rsidP="009668F0">
                  <w:pPr>
                    <w:pStyle w:val="Textodecurrculo"/>
                  </w:pPr>
                  <w:r>
                    <w:t>WCF</w:t>
                  </w:r>
                </w:p>
              </w:tc>
              <w:tc>
                <w:tcPr>
                  <w:tcW w:w="2719" w:type="dxa"/>
                </w:tcPr>
                <w:p w14:paraId="144ACEAB" w14:textId="6C20533B" w:rsidR="005322A4" w:rsidRDefault="007A0A2D" w:rsidP="009668F0">
                  <w:pPr>
                    <w:pStyle w:val="Textodecurrculo"/>
                  </w:pPr>
                  <w:r>
                    <w:t>Kotlin</w:t>
                  </w:r>
                </w:p>
              </w:tc>
              <w:tc>
                <w:tcPr>
                  <w:tcW w:w="2549" w:type="dxa"/>
                </w:tcPr>
                <w:p w14:paraId="14E73896" w14:textId="788AEB08" w:rsidR="005322A4" w:rsidRDefault="007A0A2D" w:rsidP="009668F0">
                  <w:pPr>
                    <w:pStyle w:val="Textodecurrculo"/>
                  </w:pPr>
                  <w:r>
                    <w:t>IIS</w:t>
                  </w:r>
                </w:p>
              </w:tc>
            </w:tr>
            <w:tr w:rsidR="005322A4" w14:paraId="28CC18F0" w14:textId="77777777" w:rsidTr="00E672BA">
              <w:tc>
                <w:tcPr>
                  <w:tcW w:w="2615" w:type="dxa"/>
                </w:tcPr>
                <w:p w14:paraId="1633E523" w14:textId="45A5A95A" w:rsidR="005322A4" w:rsidRDefault="005322A4" w:rsidP="009668F0">
                  <w:pPr>
                    <w:pStyle w:val="Textodecurrculo"/>
                  </w:pPr>
                  <w:r>
                    <w:t>Visual Basic</w:t>
                  </w:r>
                </w:p>
              </w:tc>
              <w:tc>
                <w:tcPr>
                  <w:tcW w:w="2719" w:type="dxa"/>
                </w:tcPr>
                <w:p w14:paraId="5FEA3C24" w14:textId="0BFFD2F5" w:rsidR="005322A4" w:rsidRDefault="007A0A2D" w:rsidP="009668F0">
                  <w:pPr>
                    <w:pStyle w:val="Textodecurrculo"/>
                  </w:pPr>
                  <w:r>
                    <w:t>SQL Server</w:t>
                  </w:r>
                </w:p>
              </w:tc>
              <w:tc>
                <w:tcPr>
                  <w:tcW w:w="2549" w:type="dxa"/>
                </w:tcPr>
                <w:p w14:paraId="38121568" w14:textId="103EC9DE" w:rsidR="005322A4" w:rsidRDefault="007A0A2D" w:rsidP="007A0A2D">
                  <w:pPr>
                    <w:pStyle w:val="Textodecurrculo"/>
                    <w:ind w:right="133"/>
                  </w:pPr>
                  <w:r>
                    <w:t>Reporting Services</w:t>
                  </w:r>
                </w:p>
              </w:tc>
            </w:tr>
            <w:tr w:rsidR="005322A4" w14:paraId="34BB3B77" w14:textId="77777777" w:rsidTr="00E672BA">
              <w:tc>
                <w:tcPr>
                  <w:tcW w:w="2615" w:type="dxa"/>
                </w:tcPr>
                <w:p w14:paraId="38E58714" w14:textId="28B77731" w:rsidR="005322A4" w:rsidRPr="005322A4" w:rsidRDefault="005322A4" w:rsidP="009668F0">
                  <w:pPr>
                    <w:pStyle w:val="Textodecurrculo"/>
                    <w:rPr>
                      <w:u w:val="single"/>
                    </w:rPr>
                  </w:pPr>
                  <w:r w:rsidRPr="005322A4">
                    <w:rPr>
                      <w:u w:val="single"/>
                    </w:rPr>
                    <w:t>ASP</w:t>
                  </w:r>
                </w:p>
              </w:tc>
              <w:tc>
                <w:tcPr>
                  <w:tcW w:w="2719" w:type="dxa"/>
                </w:tcPr>
                <w:p w14:paraId="587BE693" w14:textId="126FA7BF" w:rsidR="005322A4" w:rsidRDefault="007A0A2D" w:rsidP="009668F0">
                  <w:pPr>
                    <w:pStyle w:val="Textodecurrculo"/>
                  </w:pPr>
                  <w:r>
                    <w:t>Power BI</w:t>
                  </w:r>
                </w:p>
              </w:tc>
              <w:tc>
                <w:tcPr>
                  <w:tcW w:w="2549" w:type="dxa"/>
                </w:tcPr>
                <w:p w14:paraId="24498D37" w14:textId="7145B14E" w:rsidR="005322A4" w:rsidRDefault="007A0A2D" w:rsidP="009668F0">
                  <w:pPr>
                    <w:pStyle w:val="Textodecurrculo"/>
                  </w:pPr>
                  <w:r>
                    <w:t>Oracle</w:t>
                  </w:r>
                </w:p>
              </w:tc>
            </w:tr>
            <w:tr w:rsidR="005322A4" w14:paraId="5CF603FA" w14:textId="77777777" w:rsidTr="00E672BA">
              <w:tc>
                <w:tcPr>
                  <w:tcW w:w="2615" w:type="dxa"/>
                </w:tcPr>
                <w:p w14:paraId="0DE51ED2" w14:textId="14B24D98" w:rsidR="005322A4" w:rsidRDefault="007A0A2D" w:rsidP="009668F0">
                  <w:pPr>
                    <w:pStyle w:val="Textodecurrculo"/>
                  </w:pPr>
                  <w:r>
                    <w:t>Signal R</w:t>
                  </w:r>
                </w:p>
              </w:tc>
              <w:tc>
                <w:tcPr>
                  <w:tcW w:w="2719" w:type="dxa"/>
                </w:tcPr>
                <w:p w14:paraId="29DC28EB" w14:textId="12DA5166" w:rsidR="005322A4" w:rsidRDefault="007A0A2D" w:rsidP="009668F0">
                  <w:pPr>
                    <w:pStyle w:val="Textodecurrculo"/>
                  </w:pPr>
                  <w:r>
                    <w:t>SQL Profiler</w:t>
                  </w:r>
                </w:p>
              </w:tc>
              <w:tc>
                <w:tcPr>
                  <w:tcW w:w="2549" w:type="dxa"/>
                </w:tcPr>
                <w:p w14:paraId="7E1A95E9" w14:textId="7BFBAFA3" w:rsidR="005322A4" w:rsidRDefault="007A0A2D" w:rsidP="00E672BA">
                  <w:pPr>
                    <w:pStyle w:val="Textodecurrculo"/>
                    <w:ind w:right="196"/>
                  </w:pPr>
                  <w:r>
                    <w:t>Integration Services</w:t>
                  </w:r>
                </w:p>
              </w:tc>
            </w:tr>
            <w:tr w:rsidR="005322A4" w14:paraId="12389486" w14:textId="77777777" w:rsidTr="00E672BA">
              <w:tc>
                <w:tcPr>
                  <w:tcW w:w="2615" w:type="dxa"/>
                </w:tcPr>
                <w:p w14:paraId="6503833B" w14:textId="0AC2283E" w:rsidR="005322A4" w:rsidRDefault="007A0A2D" w:rsidP="009668F0">
                  <w:pPr>
                    <w:pStyle w:val="Textodecurrculo"/>
                  </w:pPr>
                  <w:r>
                    <w:t>Apache</w:t>
                  </w:r>
                </w:p>
              </w:tc>
              <w:tc>
                <w:tcPr>
                  <w:tcW w:w="2719" w:type="dxa"/>
                </w:tcPr>
                <w:p w14:paraId="52CE6079" w14:textId="7B5FFAAC" w:rsidR="005322A4" w:rsidRDefault="00E672BA" w:rsidP="007A0A2D">
                  <w:pPr>
                    <w:pStyle w:val="Textodecurrculo"/>
                    <w:ind w:right="200"/>
                  </w:pPr>
                  <w:r>
                    <w:t>Visual Studio</w:t>
                  </w:r>
                </w:p>
              </w:tc>
              <w:tc>
                <w:tcPr>
                  <w:tcW w:w="2549" w:type="dxa"/>
                </w:tcPr>
                <w:p w14:paraId="5257ED54" w14:textId="428FB758" w:rsidR="005322A4" w:rsidRDefault="006D014A" w:rsidP="009668F0">
                  <w:pPr>
                    <w:pStyle w:val="Textodecurrculo"/>
                  </w:pPr>
                  <w:r>
                    <w:t>MySQL</w:t>
                  </w:r>
                </w:p>
              </w:tc>
            </w:tr>
            <w:tr w:rsidR="007A0A2D" w14:paraId="396694B6" w14:textId="77777777" w:rsidTr="00E672BA">
              <w:tc>
                <w:tcPr>
                  <w:tcW w:w="2615" w:type="dxa"/>
                </w:tcPr>
                <w:p w14:paraId="3BE0BB93" w14:textId="5C20B77A" w:rsidR="007A0A2D" w:rsidRDefault="007A0A2D" w:rsidP="007A0A2D">
                  <w:pPr>
                    <w:pStyle w:val="Textodecurrculo"/>
                    <w:ind w:right="176"/>
                  </w:pPr>
                  <w:r>
                    <w:rPr>
                      <w:lang w:val="en"/>
                    </w:rPr>
                    <w:t>Fundamentals design patterns</w:t>
                  </w:r>
                </w:p>
              </w:tc>
              <w:tc>
                <w:tcPr>
                  <w:tcW w:w="2719" w:type="dxa"/>
                </w:tcPr>
                <w:p w14:paraId="3788D231" w14:textId="56C5BFE8" w:rsidR="007A0A2D" w:rsidRDefault="00E672BA" w:rsidP="00E672BA">
                  <w:pPr>
                    <w:pStyle w:val="Textodecurrculo"/>
                    <w:ind w:right="200"/>
                    <w:rPr>
                      <w:lang w:val="en"/>
                    </w:rPr>
                  </w:pPr>
                  <w:r>
                    <w:rPr>
                      <w:lang w:val="en"/>
                    </w:rPr>
                    <w:t>Clean Architecture Fundamentals</w:t>
                  </w:r>
                </w:p>
              </w:tc>
              <w:tc>
                <w:tcPr>
                  <w:tcW w:w="2549" w:type="dxa"/>
                </w:tcPr>
                <w:p w14:paraId="16F468D6" w14:textId="1E4E5023" w:rsidR="007A0A2D" w:rsidRDefault="007A0A2D" w:rsidP="007A0A2D">
                  <w:pPr>
                    <w:pStyle w:val="Textodecurrculo"/>
                    <w:ind w:right="196"/>
                  </w:pPr>
                  <w:r w:rsidRPr="004A1967">
                    <w:rPr>
                      <w:lang w:val="en"/>
                    </w:rPr>
                    <w:t>Source Code Control (TFS)</w:t>
                  </w:r>
                </w:p>
              </w:tc>
            </w:tr>
            <w:tr w:rsidR="00E672BA" w14:paraId="360ECE9F" w14:textId="77777777" w:rsidTr="00E672BA">
              <w:tc>
                <w:tcPr>
                  <w:tcW w:w="2615" w:type="dxa"/>
                </w:tcPr>
                <w:p w14:paraId="6DAF3480" w14:textId="3E9D5E57" w:rsidR="00E672BA" w:rsidRDefault="00E672BA" w:rsidP="007A0A2D">
                  <w:pPr>
                    <w:pStyle w:val="Textodecurrculo"/>
                    <w:ind w:right="176"/>
                    <w:rPr>
                      <w:lang w:val="en"/>
                    </w:rPr>
                  </w:pPr>
                  <w:r>
                    <w:rPr>
                      <w:lang w:val="en"/>
                    </w:rPr>
                    <w:t>Fundamentals of Unit Testing</w:t>
                  </w:r>
                </w:p>
              </w:tc>
              <w:tc>
                <w:tcPr>
                  <w:tcW w:w="2719" w:type="dxa"/>
                </w:tcPr>
                <w:p w14:paraId="757E01D7" w14:textId="77777777" w:rsidR="00E672BA" w:rsidRDefault="00E672BA" w:rsidP="009668F0">
                  <w:pPr>
                    <w:pStyle w:val="Textodecurrculo"/>
                    <w:rPr>
                      <w:lang w:val="en"/>
                    </w:rPr>
                  </w:pPr>
                </w:p>
              </w:tc>
              <w:tc>
                <w:tcPr>
                  <w:tcW w:w="2549" w:type="dxa"/>
                </w:tcPr>
                <w:p w14:paraId="7E19924F" w14:textId="77777777" w:rsidR="00E672BA" w:rsidRPr="004A1967" w:rsidRDefault="00E672BA" w:rsidP="007A0A2D">
                  <w:pPr>
                    <w:pStyle w:val="Textodecurrculo"/>
                    <w:ind w:right="196"/>
                    <w:rPr>
                      <w:lang w:val="en"/>
                    </w:rPr>
                  </w:pPr>
                </w:p>
              </w:tc>
            </w:tr>
          </w:tbl>
          <w:p w14:paraId="25BFB6D9" w14:textId="4759D30E" w:rsidR="009668F0" w:rsidRDefault="009668F0" w:rsidP="009668F0">
            <w:pPr>
              <w:pStyle w:val="Textodecurrculo"/>
            </w:pPr>
          </w:p>
          <w:p w14:paraId="7CA93A4F" w14:textId="384315A4" w:rsidR="002818E3" w:rsidRDefault="002818E3" w:rsidP="009668F0">
            <w:pPr>
              <w:pStyle w:val="Textodecurrculo"/>
            </w:pPr>
          </w:p>
        </w:tc>
      </w:tr>
    </w:tbl>
    <w:p w14:paraId="32B8371A" w14:textId="77777777" w:rsidR="00E563F6" w:rsidRDefault="00E563F6" w:rsidP="007A0A2D"/>
    <w:sectPr w:rsidR="00E563F6" w:rsidSect="00C132EB">
      <w:footerReference w:type="default" r:id="rId11"/>
      <w:pgSz w:w="11906" w:h="16838" w:code="9"/>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1723" w14:textId="77777777" w:rsidR="00350753" w:rsidRDefault="00350753">
      <w:pPr>
        <w:spacing w:before="0" w:after="0" w:line="240" w:lineRule="auto"/>
      </w:pPr>
      <w:r>
        <w:separator/>
      </w:r>
    </w:p>
  </w:endnote>
  <w:endnote w:type="continuationSeparator" w:id="0">
    <w:p w14:paraId="0A1442A9" w14:textId="77777777" w:rsidR="00350753" w:rsidRDefault="00350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Description w:val="Tabla de pie de página"/>
    </w:tblPr>
    <w:tblGrid>
      <w:gridCol w:w="4860"/>
      <w:gridCol w:w="4886"/>
    </w:tblGrid>
    <w:tr w:rsidR="00E563F6" w14:paraId="134BC5FB" w14:textId="77777777">
      <w:tc>
        <w:tcPr>
          <w:tcW w:w="5148" w:type="dxa"/>
        </w:tcPr>
        <w:p w14:paraId="70DBB2B7" w14:textId="1626E48A" w:rsidR="00E563F6" w:rsidRDefault="0085721F">
          <w:pPr>
            <w:pStyle w:val="Piedepgina"/>
          </w:pPr>
          <w:r>
            <w:rPr>
              <w:lang w:val="en"/>
            </w:rPr>
            <w:t xml:space="preserve">Page </w:t>
          </w:r>
          <w:r w:rsidR="00B422FD">
            <w:rPr>
              <w:lang w:bidi="es-ES"/>
            </w:rPr>
            <w:t xml:space="preserve">| </w:t>
          </w:r>
          <w:r w:rsidR="00B422FD">
            <w:rPr>
              <w:lang w:bidi="es-ES"/>
            </w:rPr>
            <w:fldChar w:fldCharType="begin"/>
          </w:r>
          <w:r w:rsidR="00B422FD">
            <w:rPr>
              <w:lang w:bidi="es-ES"/>
            </w:rPr>
            <w:instrText xml:space="preserve"> PAGE   \* MERGEFORMAT </w:instrText>
          </w:r>
          <w:r w:rsidR="00B422FD">
            <w:rPr>
              <w:lang w:bidi="es-ES"/>
            </w:rPr>
            <w:fldChar w:fldCharType="separate"/>
          </w:r>
          <w:r w:rsidR="009F47C9">
            <w:rPr>
              <w:noProof/>
              <w:lang w:bidi="es-ES"/>
            </w:rPr>
            <w:t>2</w:t>
          </w:r>
          <w:r w:rsidR="00B422FD">
            <w:rPr>
              <w:lang w:bidi="es-ES"/>
            </w:rPr>
            <w:fldChar w:fldCharType="end"/>
          </w:r>
        </w:p>
      </w:tc>
      <w:sdt>
        <w:sdtPr>
          <w:alias w:val="Su nombre"/>
          <w:tag w:val=""/>
          <w:id w:val="1114646171"/>
          <w:placeholder>
            <w:docPart w:val="CB70ABEDAAFD4C00B8CAB2491E7F8EC1"/>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37640620" w14:textId="77777777" w:rsidR="00E563F6" w:rsidRDefault="004866C0">
              <w:pPr>
                <w:pStyle w:val="Piedepgina"/>
                <w:jc w:val="right"/>
              </w:pPr>
              <w:r>
                <w:t>Francisco Alejandro Cercado Franco</w:t>
              </w:r>
            </w:p>
          </w:tc>
        </w:sdtContent>
      </w:sdt>
    </w:tr>
  </w:tbl>
  <w:p w14:paraId="5CF6E52E" w14:textId="77777777" w:rsidR="00E563F6" w:rsidRDefault="00E563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AC718" w14:textId="77777777" w:rsidR="00350753" w:rsidRDefault="00350753">
      <w:pPr>
        <w:spacing w:before="0" w:after="0" w:line="240" w:lineRule="auto"/>
      </w:pPr>
      <w:r>
        <w:separator/>
      </w:r>
    </w:p>
  </w:footnote>
  <w:footnote w:type="continuationSeparator" w:id="0">
    <w:p w14:paraId="443CC767" w14:textId="77777777" w:rsidR="00350753" w:rsidRDefault="003507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61E"/>
    <w:multiLevelType w:val="multilevel"/>
    <w:tmpl w:val="A87C46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A324A8"/>
    <w:multiLevelType w:val="multilevel"/>
    <w:tmpl w:val="37F0514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1A58F0"/>
    <w:multiLevelType w:val="multilevel"/>
    <w:tmpl w:val="37F0514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01C3E52"/>
    <w:multiLevelType w:val="hybridMultilevel"/>
    <w:tmpl w:val="3BB85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E430D5"/>
    <w:multiLevelType w:val="multilevel"/>
    <w:tmpl w:val="37F0514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3D24BF"/>
    <w:multiLevelType w:val="multilevel"/>
    <w:tmpl w:val="C45A5D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8773710"/>
    <w:multiLevelType w:val="hybridMultilevel"/>
    <w:tmpl w:val="566CC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1712D5"/>
    <w:multiLevelType w:val="multilevel"/>
    <w:tmpl w:val="37F0514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04913D9"/>
    <w:multiLevelType w:val="hybridMultilevel"/>
    <w:tmpl w:val="61FC6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6C21E5"/>
    <w:multiLevelType w:val="multilevel"/>
    <w:tmpl w:val="EE0029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F1F54AA"/>
    <w:multiLevelType w:val="hybridMultilevel"/>
    <w:tmpl w:val="A8E01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D30BA2"/>
    <w:multiLevelType w:val="hybridMultilevel"/>
    <w:tmpl w:val="F7784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610464"/>
    <w:multiLevelType w:val="hybridMultilevel"/>
    <w:tmpl w:val="5DAA9A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1A327C"/>
    <w:multiLevelType w:val="multilevel"/>
    <w:tmpl w:val="092C57E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3"/>
  </w:num>
  <w:num w:numId="3">
    <w:abstractNumId w:val="6"/>
  </w:num>
  <w:num w:numId="4">
    <w:abstractNumId w:val="0"/>
  </w:num>
  <w:num w:numId="5">
    <w:abstractNumId w:val="13"/>
  </w:num>
  <w:num w:numId="6">
    <w:abstractNumId w:val="4"/>
  </w:num>
  <w:num w:numId="7">
    <w:abstractNumId w:val="1"/>
  </w:num>
  <w:num w:numId="8">
    <w:abstractNumId w:val="5"/>
  </w:num>
  <w:num w:numId="9">
    <w:abstractNumId w:val="9"/>
  </w:num>
  <w:num w:numId="10">
    <w:abstractNumId w:val="2"/>
  </w:num>
  <w:num w:numId="11">
    <w:abstractNumId w:val="7"/>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C0"/>
    <w:rsid w:val="0000166B"/>
    <w:rsid w:val="000054E7"/>
    <w:rsid w:val="0008768E"/>
    <w:rsid w:val="000911F9"/>
    <w:rsid w:val="00096692"/>
    <w:rsid w:val="00115B18"/>
    <w:rsid w:val="001B7A23"/>
    <w:rsid w:val="002818E3"/>
    <w:rsid w:val="00284F65"/>
    <w:rsid w:val="002E4729"/>
    <w:rsid w:val="00350753"/>
    <w:rsid w:val="003907AF"/>
    <w:rsid w:val="003C444B"/>
    <w:rsid w:val="003D60ED"/>
    <w:rsid w:val="003F1A7D"/>
    <w:rsid w:val="00466CF9"/>
    <w:rsid w:val="00467139"/>
    <w:rsid w:val="004866C0"/>
    <w:rsid w:val="004A1967"/>
    <w:rsid w:val="004E1E16"/>
    <w:rsid w:val="005166E3"/>
    <w:rsid w:val="005322A4"/>
    <w:rsid w:val="005622C0"/>
    <w:rsid w:val="00641797"/>
    <w:rsid w:val="00644B48"/>
    <w:rsid w:val="006D014A"/>
    <w:rsid w:val="007A0A2D"/>
    <w:rsid w:val="007F5F22"/>
    <w:rsid w:val="0085721F"/>
    <w:rsid w:val="008B38F5"/>
    <w:rsid w:val="008D7369"/>
    <w:rsid w:val="009668F0"/>
    <w:rsid w:val="009F47C9"/>
    <w:rsid w:val="00A22E95"/>
    <w:rsid w:val="00A54202"/>
    <w:rsid w:val="00AD4CA8"/>
    <w:rsid w:val="00B422FD"/>
    <w:rsid w:val="00B479EF"/>
    <w:rsid w:val="00B92B99"/>
    <w:rsid w:val="00BE6E9C"/>
    <w:rsid w:val="00C01788"/>
    <w:rsid w:val="00C132EB"/>
    <w:rsid w:val="00C46EFE"/>
    <w:rsid w:val="00CD3C66"/>
    <w:rsid w:val="00CF69E5"/>
    <w:rsid w:val="00D462E3"/>
    <w:rsid w:val="00DB3712"/>
    <w:rsid w:val="00E563F6"/>
    <w:rsid w:val="00E672BA"/>
    <w:rsid w:val="00E86FE6"/>
    <w:rsid w:val="00EC39A7"/>
    <w:rsid w:val="00EF1E4F"/>
    <w:rsid w:val="00F15D44"/>
    <w:rsid w:val="00FC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51303"/>
  <w15:chartTrackingRefBased/>
  <w15:docId w15:val="{F2E44340-7409-45E7-A89D-83A4FD97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lang w:val="en-US"/>
    </w:rPr>
  </w:style>
  <w:style w:type="paragraph" w:styleId="Ttulo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Ttulo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tulo3">
    <w:name w:val="heading 3"/>
    <w:basedOn w:val="Normal"/>
    <w:next w:val="Normal"/>
    <w:link w:val="Ttulo3C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Ttulo4">
    <w:name w:val="heading 4"/>
    <w:basedOn w:val="Normal"/>
    <w:next w:val="Normal"/>
    <w:link w:val="Ttulo4C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
    <w:unhideWhenUsed/>
    <w:pPr>
      <w:spacing w:after="0" w:line="240" w:lineRule="auto"/>
    </w:pPr>
  </w:style>
  <w:style w:type="character" w:customStyle="1" w:styleId="PiedepginaCar">
    <w:name w:val="Pie de página Car"/>
    <w:basedOn w:val="Fuentedeprrafopredeter"/>
    <w:link w:val="Piedepgina"/>
    <w:uiPriority w:val="1"/>
    <w:rPr>
      <w:kern w:val="20"/>
    </w:rPr>
  </w:style>
  <w:style w:type="paragraph" w:customStyle="1" w:styleId="Textodecurrculo">
    <w:name w:val="Texto de currículo"/>
    <w:basedOn w:val="Normal"/>
    <w:qFormat/>
    <w:pPr>
      <w:spacing w:after="40"/>
      <w:ind w:right="1440"/>
    </w:pPr>
  </w:style>
  <w:style w:type="character" w:styleId="Textodelmarcadordeposicin">
    <w:name w:val="Placeholder Text"/>
    <w:basedOn w:val="Fuentedeprrafopredeter"/>
    <w:uiPriority w:val="99"/>
    <w:semiHidden/>
    <w:rPr>
      <w:color w:val="80808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18AB3" w:themeColor="accent1"/>
      <w:kern w:val="20"/>
      <w14:ligatures w14:val="standardContextual"/>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18AB3" w:themeColor="accent1"/>
      <w:kern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04458" w:themeColor="accent1" w:themeShade="7F"/>
      <w:kern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04458" w:themeColor="accent1" w:themeShade="7F"/>
      <w:kern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kern w:val="20"/>
    </w:rPr>
  </w:style>
  <w:style w:type="table" w:customStyle="1" w:styleId="Tabladecurrculo">
    <w:name w:val="Tabla de currículo"/>
    <w:basedOn w:val="Tabla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Tabladecarta">
    <w:name w:val="Tabla de cart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nfasis">
    <w:name w:val="Emphasis"/>
    <w:basedOn w:val="Fuentedeprrafopredeter"/>
    <w:unhideWhenUsed/>
    <w:qFormat/>
    <w:rPr>
      <w:color w:val="418AB3" w:themeColor="accent1"/>
    </w:rPr>
  </w:style>
  <w:style w:type="paragraph" w:customStyle="1" w:styleId="Informacindecontacto">
    <w:name w:val="Información de contacto"/>
    <w:basedOn w:val="Normal"/>
    <w:qFormat/>
    <w:pPr>
      <w:spacing w:after="0" w:line="240" w:lineRule="auto"/>
      <w:jc w:val="right"/>
    </w:pPr>
    <w:rPr>
      <w:sz w:val="18"/>
      <w:szCs w:val="18"/>
    </w:rPr>
  </w:style>
  <w:style w:type="paragraph" w:customStyle="1" w:styleId="Nombre">
    <w:name w:val="Nombr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rrafodelista">
    <w:name w:val="List Paragraph"/>
    <w:basedOn w:val="Normal"/>
    <w:uiPriority w:val="34"/>
    <w:semiHidden/>
    <w:qFormat/>
    <w:rsid w:val="0008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0311">
      <w:bodyDiv w:val="1"/>
      <w:marLeft w:val="0"/>
      <w:marRight w:val="0"/>
      <w:marTop w:val="0"/>
      <w:marBottom w:val="0"/>
      <w:divBdr>
        <w:top w:val="none" w:sz="0" w:space="0" w:color="auto"/>
        <w:left w:val="none" w:sz="0" w:space="0" w:color="auto"/>
        <w:bottom w:val="none" w:sz="0" w:space="0" w:color="auto"/>
        <w:right w:val="none" w:sz="0" w:space="0" w:color="auto"/>
      </w:divBdr>
    </w:div>
    <w:div w:id="761607601">
      <w:bodyDiv w:val="1"/>
      <w:marLeft w:val="0"/>
      <w:marRight w:val="0"/>
      <w:marTop w:val="0"/>
      <w:marBottom w:val="0"/>
      <w:divBdr>
        <w:top w:val="none" w:sz="0" w:space="0" w:color="auto"/>
        <w:left w:val="none" w:sz="0" w:space="0" w:color="auto"/>
        <w:bottom w:val="none" w:sz="0" w:space="0" w:color="auto"/>
        <w:right w:val="none" w:sz="0" w:space="0" w:color="auto"/>
      </w:divBdr>
    </w:div>
    <w:div w:id="14474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o.Cercado\AppData\Roaming\Microsoft\Templates\Curr&#237;culum%20vitae%20funcional%20(dise&#241;o%20sencil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6D734BEE6A48DC8714F363C837F833"/>
        <w:category>
          <w:name w:val="General"/>
          <w:gallery w:val="placeholder"/>
        </w:category>
        <w:types>
          <w:type w:val="bbPlcHdr"/>
        </w:types>
        <w:behaviors>
          <w:behavior w:val="content"/>
        </w:behaviors>
        <w:guid w:val="{B76EFC3D-AA1C-45C0-BF5D-C731EE45C713}"/>
      </w:docPartPr>
      <w:docPartBody>
        <w:p w:rsidR="00BA408F" w:rsidRDefault="00915F9E">
          <w:pPr>
            <w:pStyle w:val="B56D734BEE6A48DC8714F363C837F833"/>
          </w:pPr>
          <w:r>
            <w:rPr>
              <w:rStyle w:val="Textodelmarcadordeposicin"/>
              <w:lang w:bidi="es-ES"/>
            </w:rPr>
            <w:t>[Autor]</w:t>
          </w:r>
        </w:p>
      </w:docPartBody>
    </w:docPart>
    <w:docPart>
      <w:docPartPr>
        <w:name w:val="9D537C1F36164687BC4571957FF70C81"/>
        <w:category>
          <w:name w:val="General"/>
          <w:gallery w:val="placeholder"/>
        </w:category>
        <w:types>
          <w:type w:val="bbPlcHdr"/>
        </w:types>
        <w:behaviors>
          <w:behavior w:val="content"/>
        </w:behaviors>
        <w:guid w:val="{013E4B87-07E6-4D26-8A9C-B88B5522989A}"/>
      </w:docPartPr>
      <w:docPartBody>
        <w:p w:rsidR="00BA408F" w:rsidRDefault="00915F9E">
          <w:pPr>
            <w:pStyle w:val="9D537C1F36164687BC4571957FF70C81"/>
          </w:pPr>
          <w:r>
            <w:rPr>
              <w:rStyle w:val="Textodelmarcadordeposicin"/>
              <w:lang w:bidi="es-ES"/>
            </w:rPr>
            <w:t>[campo o área del logro]</w:t>
          </w:r>
        </w:p>
      </w:docPartBody>
    </w:docPart>
    <w:docPart>
      <w:docPartPr>
        <w:name w:val="82B24AE68C6946EE87CBD08754364C24"/>
        <w:category>
          <w:name w:val="General"/>
          <w:gallery w:val="placeholder"/>
        </w:category>
        <w:types>
          <w:type w:val="bbPlcHdr"/>
        </w:types>
        <w:behaviors>
          <w:behavior w:val="content"/>
        </w:behaviors>
        <w:guid w:val="{7105A2A5-2D1E-407C-B74F-00C30DA86A0C}"/>
      </w:docPartPr>
      <w:docPartBody>
        <w:p w:rsidR="00BA408F" w:rsidRDefault="00915F9E">
          <w:pPr>
            <w:pStyle w:val="82B24AE68C6946EE87CBD08754364C24"/>
          </w:pPr>
          <w:r>
            <w:rPr>
              <w:rStyle w:val="Textodelmarcadordeposicin"/>
              <w:lang w:bidi="es-ES"/>
            </w:rPr>
            <w:t>Escriba cualquier contenido que desee repetir, incluidos otros controles de contenido. También puede insertar este control alrededor de las filas de una tabla para repetir partes de la misma.</w:t>
          </w:r>
        </w:p>
      </w:docPartBody>
    </w:docPart>
    <w:docPart>
      <w:docPartPr>
        <w:name w:val="CB70ABEDAAFD4C00B8CAB2491E7F8EC1"/>
        <w:category>
          <w:name w:val="General"/>
          <w:gallery w:val="placeholder"/>
        </w:category>
        <w:types>
          <w:type w:val="bbPlcHdr"/>
        </w:types>
        <w:behaviors>
          <w:behavior w:val="content"/>
        </w:behaviors>
        <w:guid w:val="{1B6398EF-5E1B-4873-B66F-DE8DC86E5F7B}"/>
      </w:docPartPr>
      <w:docPartBody>
        <w:p w:rsidR="00BA408F" w:rsidRDefault="00915F9E">
          <w:pPr>
            <w:pStyle w:val="CB70ABEDAAFD4C00B8CAB2491E7F8EC1"/>
          </w:pPr>
          <w:r>
            <w:rPr>
              <w:lang w:bidi="es-ES"/>
            </w:rPr>
            <w:t>Aquí puede incluir su GPA y un resumen de su trabajo de clase relevante, sus premios y sus condecoraciones.</w:t>
          </w:r>
        </w:p>
      </w:docPartBody>
    </w:docPart>
    <w:docPart>
      <w:docPartPr>
        <w:name w:val="0D63584F4D9547F4841CC6A78C6A6ED1"/>
        <w:category>
          <w:name w:val="General"/>
          <w:gallery w:val="placeholder"/>
        </w:category>
        <w:types>
          <w:type w:val="bbPlcHdr"/>
        </w:types>
        <w:behaviors>
          <w:behavior w:val="content"/>
        </w:behaviors>
        <w:guid w:val="{D7009DC8-E3DB-4F06-9366-6BF35E04B2C2}"/>
      </w:docPartPr>
      <w:docPartBody>
        <w:p w:rsidR="00BA408F" w:rsidRDefault="000B4DB1" w:rsidP="000B4DB1">
          <w:pPr>
            <w:pStyle w:val="0D63584F4D9547F4841CC6A78C6A6ED1"/>
          </w:pPr>
          <w:r>
            <w:rPr>
              <w:rStyle w:val="Textodelmarcadordeposicin"/>
              <w:lang w:bidi="es-ES"/>
            </w:rPr>
            <w:t>[campo o área del logro]</w:t>
          </w:r>
        </w:p>
      </w:docPartBody>
    </w:docPart>
    <w:docPart>
      <w:docPartPr>
        <w:name w:val="F126A5ADE33D42719C458A47C5214732"/>
        <w:category>
          <w:name w:val="General"/>
          <w:gallery w:val="placeholder"/>
        </w:category>
        <w:types>
          <w:type w:val="bbPlcHdr"/>
        </w:types>
        <w:behaviors>
          <w:behavior w:val="content"/>
        </w:behaviors>
        <w:guid w:val="{EC143987-A7F4-40CF-82A2-A2FB3E44EA24}"/>
      </w:docPartPr>
      <w:docPartBody>
        <w:p w:rsidR="00BA408F" w:rsidRDefault="000B4DB1" w:rsidP="000B4DB1">
          <w:pPr>
            <w:pStyle w:val="F126A5ADE33D42719C458A47C5214732"/>
          </w:pPr>
          <w:r>
            <w:rPr>
              <w:rStyle w:val="Textodelmarcadordeposicin"/>
              <w:lang w:bidi="es-ES"/>
            </w:rPr>
            <w:t>Escriba cualquier contenido que desee repetir, incluidos otros controles de contenido. También puede insertar este control alrededor de las filas de una tabla para repetir partes de la misma.</w:t>
          </w:r>
        </w:p>
      </w:docPartBody>
    </w:docPart>
    <w:docPart>
      <w:docPartPr>
        <w:name w:val="61B613804E3146B6940567010EA2BE20"/>
        <w:category>
          <w:name w:val="General"/>
          <w:gallery w:val="placeholder"/>
        </w:category>
        <w:types>
          <w:type w:val="bbPlcHdr"/>
        </w:types>
        <w:behaviors>
          <w:behavior w:val="content"/>
        </w:behaviors>
        <w:guid w:val="{7E9EF423-6ACF-4CC0-B266-260B803374C2}"/>
      </w:docPartPr>
      <w:docPartBody>
        <w:p w:rsidR="00AC7B6A" w:rsidRDefault="00331AAA" w:rsidP="00331AAA">
          <w:pPr>
            <w:pStyle w:val="61B613804E3146B6940567010EA2BE20"/>
          </w:pPr>
          <w:r>
            <w:rPr>
              <w:lang w:val="en"/>
            </w:rPr>
            <w:t>[Professional or technical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B1"/>
    <w:rsid w:val="000A2B90"/>
    <w:rsid w:val="000B4DB1"/>
    <w:rsid w:val="00331AAA"/>
    <w:rsid w:val="004D3CBF"/>
    <w:rsid w:val="0059313E"/>
    <w:rsid w:val="00915F9E"/>
    <w:rsid w:val="00AC7B6A"/>
    <w:rsid w:val="00B9113D"/>
    <w:rsid w:val="00BA408F"/>
    <w:rsid w:val="00E562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DE3B33B2EC4CB28A44603F2CFAE41A">
    <w:name w:val="F7DE3B33B2EC4CB28A44603F2CFAE41A"/>
    <w:rsid w:val="000A2B90"/>
    <w:rPr>
      <w:lang w:val="es-MX" w:eastAsia="es-MX"/>
    </w:rPr>
  </w:style>
  <w:style w:type="character" w:styleId="nfasis">
    <w:name w:val="Emphasis"/>
    <w:basedOn w:val="Fuentedeprrafopredeter"/>
    <w:unhideWhenUsed/>
    <w:qFormat/>
    <w:rPr>
      <w:color w:val="4472C4" w:themeColor="accent1"/>
    </w:rPr>
  </w:style>
  <w:style w:type="character" w:styleId="Textodelmarcadordeposicin">
    <w:name w:val="Placeholder Text"/>
    <w:basedOn w:val="Fuentedeprrafopredeter"/>
    <w:uiPriority w:val="99"/>
    <w:semiHidden/>
    <w:rsid w:val="000A2B90"/>
    <w:rPr>
      <w:color w:val="808080"/>
    </w:rPr>
  </w:style>
  <w:style w:type="paragraph" w:customStyle="1" w:styleId="B56D734BEE6A48DC8714F363C837F833">
    <w:name w:val="B56D734BEE6A48DC8714F363C837F833"/>
  </w:style>
  <w:style w:type="paragraph" w:customStyle="1" w:styleId="9D537C1F36164687BC4571957FF70C81">
    <w:name w:val="9D537C1F36164687BC4571957FF70C81"/>
  </w:style>
  <w:style w:type="paragraph" w:customStyle="1" w:styleId="82B24AE68C6946EE87CBD08754364C24">
    <w:name w:val="82B24AE68C6946EE87CBD08754364C24"/>
  </w:style>
  <w:style w:type="paragraph" w:customStyle="1" w:styleId="CB70ABEDAAFD4C00B8CAB2491E7F8EC1">
    <w:name w:val="CB70ABEDAAFD4C00B8CAB2491E7F8EC1"/>
  </w:style>
  <w:style w:type="paragraph" w:customStyle="1" w:styleId="0D63584F4D9547F4841CC6A78C6A6ED1">
    <w:name w:val="0D63584F4D9547F4841CC6A78C6A6ED1"/>
    <w:rsid w:val="000B4DB1"/>
  </w:style>
  <w:style w:type="paragraph" w:customStyle="1" w:styleId="F126A5ADE33D42719C458A47C5214732">
    <w:name w:val="F126A5ADE33D42719C458A47C5214732"/>
    <w:rsid w:val="000B4DB1"/>
  </w:style>
  <w:style w:type="paragraph" w:customStyle="1" w:styleId="F64FD5D6EA1D492DA224B3E17C15461A">
    <w:name w:val="F64FD5D6EA1D492DA224B3E17C15461A"/>
    <w:rsid w:val="000B4DB1"/>
  </w:style>
  <w:style w:type="paragraph" w:customStyle="1" w:styleId="DD15AF200797470082981CA560717B4D">
    <w:name w:val="DD15AF200797470082981CA560717B4D"/>
    <w:rsid w:val="000B4DB1"/>
  </w:style>
  <w:style w:type="paragraph" w:customStyle="1" w:styleId="61B613804E3146B6940567010EA2BE20">
    <w:name w:val="61B613804E3146B6940567010EA2BE20"/>
    <w:rsid w:val="00331AAA"/>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3.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vitae funcional (diseño sencillo)</Template>
  <TotalTime>143</TotalTime>
  <Pages>3</Pages>
  <Words>1065</Words>
  <Characters>5859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Alejandro Cercado Franco</dc:creator>
  <cp:lastModifiedBy>Francisco Alejandro Cercado Franco</cp:lastModifiedBy>
  <cp:revision>12</cp:revision>
  <dcterms:created xsi:type="dcterms:W3CDTF">2021-11-14T23:41:00Z</dcterms:created>
  <dcterms:modified xsi:type="dcterms:W3CDTF">2021-11-17T05:00:00Z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